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161E7" w:rsidRDefault="00782A5B" w:rsidP="00706D60">
      <w:r>
        <w:rPr>
          <w:noProof/>
          <w:lang w:val="en-IN" w:eastAsia="en-IN"/>
        </w:rPr>
        <w:drawing>
          <wp:anchor distT="0" distB="0" distL="114300" distR="114300" simplePos="0" relativeHeight="251795456" behindDoc="1" locked="0" layoutInCell="1" allowOverlap="1" wp14:anchorId="2D5EE831" wp14:editId="2CFE5E71">
            <wp:simplePos x="0" y="0"/>
            <wp:positionH relativeFrom="page">
              <wp:align>right</wp:align>
            </wp:positionH>
            <wp:positionV relativeFrom="paragraph">
              <wp:posOffset>-987994</wp:posOffset>
            </wp:positionV>
            <wp:extent cx="7775978" cy="10063030"/>
            <wp:effectExtent l="0" t="0" r="0" b="0"/>
            <wp:wrapNone/>
            <wp:docPr id="2" name="Picture 2" descr="Hands working on laptop computer, flower, teacup">
              <a:extLst xmlns:a="http://schemas.openxmlformats.org/drawingml/2006/main">
                <a:ext uri="{C183D7F6-B498-43B3-948B-1728B52AA6E4}">
                  <adec:decorative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everage-computer-flower-948888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5978" cy="10063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5D98" w:rsidRDefault="001F0B01" w:rsidP="002B5D98">
      <w:r>
        <w:rPr>
          <w:noProof/>
          <w:lang w:val="en-IN" w:eastAsia="en-IN"/>
        </w:rPr>
        <w:drawing>
          <wp:inline distT="0" distB="0" distL="0" distR="0" wp14:anchorId="4614ABD8" wp14:editId="221147F3">
            <wp:extent cx="2929091" cy="595746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og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705" cy="61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98" w:rsidRDefault="002B5D98" w:rsidP="002B5D98"/>
    <w:p w:rsidR="002B5D98" w:rsidRDefault="002B5D98" w:rsidP="002A1E01">
      <w:pPr>
        <w:jc w:val="center"/>
      </w:pPr>
    </w:p>
    <w:p w:rsidR="002B5D98" w:rsidRPr="002A1E01" w:rsidRDefault="002A1E01" w:rsidP="002A1E01">
      <w:pPr>
        <w:pStyle w:val="Title"/>
        <w:rPr>
          <w:rFonts w:ascii="Comic Sans MS" w:hAnsi="Comic Sans MS"/>
          <w:sz w:val="50"/>
          <w:szCs w:val="50"/>
        </w:rPr>
      </w:pPr>
      <w:r w:rsidRPr="002A1E01">
        <w:rPr>
          <w:rFonts w:ascii="Comic Sans MS" w:hAnsi="Comic Sans MS"/>
          <w:sz w:val="50"/>
          <w:szCs w:val="50"/>
        </w:rPr>
        <w:t>Matrimony App</w:t>
      </w:r>
    </w:p>
    <w:p w:rsidR="002A1E01" w:rsidRPr="002A1E01" w:rsidRDefault="002A1E01" w:rsidP="002A1E01">
      <w:pPr>
        <w:jc w:val="center"/>
        <w:rPr>
          <w:rFonts w:ascii="Comic Sans MS" w:hAnsi="Comic Sans MS"/>
          <w:sz w:val="50"/>
          <w:szCs w:val="50"/>
        </w:rPr>
      </w:pPr>
      <w:r w:rsidRPr="002A1E01">
        <w:rPr>
          <w:rFonts w:ascii="Comic Sans MS" w:hAnsi="Comic Sans MS"/>
          <w:sz w:val="50"/>
          <w:szCs w:val="50"/>
        </w:rPr>
        <w:t>(Android)</w:t>
      </w:r>
    </w:p>
    <w:p w:rsidR="001F0B01" w:rsidRDefault="001F0B01" w:rsidP="002A1E01">
      <w:pPr>
        <w:jc w:val="center"/>
        <w:rPr>
          <w:rFonts w:ascii="Comic Sans MS" w:hAnsi="Comic Sans MS"/>
          <w:sz w:val="36"/>
          <w:szCs w:val="36"/>
        </w:rPr>
      </w:pPr>
    </w:p>
    <w:p w:rsidR="002B5D98" w:rsidRPr="001F0B01" w:rsidRDefault="001F0B01" w:rsidP="002A1E01">
      <w:pPr>
        <w:jc w:val="center"/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t>Documentation</w:t>
      </w:r>
    </w:p>
    <w:p w:rsidR="00710767" w:rsidRPr="00782A5B" w:rsidRDefault="00782A5B" w:rsidP="002A1E01">
      <w:pPr>
        <w:tabs>
          <w:tab w:val="left" w:pos="7745"/>
        </w:tabs>
        <w:jc w:val="center"/>
        <w:rPr>
          <w:rFonts w:ascii="Comic Sans MS" w:hAnsi="Comic Sans MS"/>
          <w:sz w:val="36"/>
          <w:szCs w:val="36"/>
        </w:rPr>
      </w:pPr>
      <w:r>
        <w:rPr>
          <w:rFonts w:ascii="Comic Sans MS" w:hAnsi="Comic Sans MS"/>
          <w:sz w:val="36"/>
          <w:szCs w:val="36"/>
        </w:rPr>
        <w:t>By Sharp Flux Technologies</w:t>
      </w:r>
    </w:p>
    <w:p w:rsidR="00E96235" w:rsidRDefault="002974C8" w:rsidP="00706D60">
      <w:r>
        <w:br w:type="page"/>
      </w:r>
      <w:r w:rsidR="00C7287A">
        <w:lastRenderedPageBreak/>
        <w:softHyphen/>
      </w:r>
      <w:r w:rsidR="00C7287A">
        <w:softHyphen/>
      </w:r>
    </w:p>
    <w:sdt>
      <w:sdtPr>
        <w:rPr>
          <w:rFonts w:asciiTheme="minorHAnsi" w:eastAsiaTheme="minorHAnsi" w:hAnsiTheme="minorHAnsi" w:cstheme="minorBidi"/>
          <w:caps/>
          <w:color w:val="auto"/>
          <w:sz w:val="22"/>
          <w:szCs w:val="22"/>
        </w:rPr>
        <w:id w:val="-1038430432"/>
        <w:docPartObj>
          <w:docPartGallery w:val="Table of Contents"/>
          <w:docPartUnique/>
        </w:docPartObj>
      </w:sdtPr>
      <w:sdtEndPr>
        <w:rPr>
          <w:rFonts w:eastAsiaTheme="minorEastAsia"/>
          <w:caps w:val="0"/>
          <w:noProof/>
        </w:rPr>
      </w:sdtEndPr>
      <w:sdtContent>
        <w:p w:rsidR="00782A5B" w:rsidRDefault="00782A5B" w:rsidP="00706D60">
          <w:pPr>
            <w:pStyle w:val="TOCHeading"/>
            <w:rPr>
              <w:rFonts w:asciiTheme="minorHAnsi" w:eastAsiaTheme="minorHAnsi" w:hAnsiTheme="minorHAnsi" w:cstheme="minorBidi"/>
              <w:caps/>
              <w:color w:val="auto"/>
              <w:sz w:val="22"/>
              <w:szCs w:val="22"/>
            </w:rPr>
          </w:pPr>
        </w:p>
        <w:p w:rsidR="00E96235" w:rsidRPr="001F0B01" w:rsidRDefault="00E541C4" w:rsidP="00706D60">
          <w:pPr>
            <w:pStyle w:val="TOCHeading"/>
            <w:rPr>
              <w:rFonts w:ascii="Verdana" w:hAnsi="Verdana"/>
              <w:b/>
            </w:rPr>
          </w:pPr>
          <w:r w:rsidRPr="001F0B01">
            <w:rPr>
              <w:rFonts w:ascii="Verdana" w:hAnsi="Verdana"/>
              <w:b/>
            </w:rPr>
            <w:t>TABLE OF CONTENTS</w:t>
          </w:r>
        </w:p>
        <w:p w:rsidR="00136DDD" w:rsidRDefault="00136DDD" w:rsidP="00706D60">
          <w:pPr>
            <w:pStyle w:val="TOC1"/>
            <w:rPr>
              <w:noProof/>
            </w:rPr>
          </w:pPr>
        </w:p>
        <w:p w:rsidR="00136DDD" w:rsidRDefault="00136DDD" w:rsidP="00706D60">
          <w:pPr>
            <w:pStyle w:val="TOC1"/>
            <w:rPr>
              <w:noProof/>
            </w:rPr>
          </w:pPr>
        </w:p>
        <w:p w:rsidR="00136DDD" w:rsidRPr="00C00BDD" w:rsidRDefault="00136DDD" w:rsidP="00706D60">
          <w:pPr>
            <w:pStyle w:val="TOC1"/>
            <w:rPr>
              <w:rFonts w:ascii="Comic Sans MS" w:hAnsi="Comic Sans MS"/>
              <w:noProof/>
              <w:sz w:val="36"/>
              <w:szCs w:val="36"/>
            </w:rPr>
          </w:pPr>
        </w:p>
        <w:p w:rsidR="00C00BDD" w:rsidRPr="00C00BDD" w:rsidRDefault="00E96235">
          <w:pPr>
            <w:pStyle w:val="TOC1"/>
            <w:tabs>
              <w:tab w:val="right" w:leader="dot" w:pos="9350"/>
            </w:tabs>
            <w:rPr>
              <w:rFonts w:ascii="Comic Sans MS" w:hAnsi="Comic Sans MS"/>
              <w:noProof/>
              <w:sz w:val="36"/>
              <w:szCs w:val="36"/>
              <w:lang w:val="en-IN" w:eastAsia="en-IN"/>
            </w:rPr>
          </w:pPr>
          <w:r w:rsidRPr="00C00BDD">
            <w:rPr>
              <w:rFonts w:ascii="Comic Sans MS" w:hAnsi="Comic Sans MS"/>
              <w:b/>
              <w:bCs/>
              <w:noProof/>
              <w:sz w:val="36"/>
              <w:szCs w:val="36"/>
            </w:rPr>
            <w:fldChar w:fldCharType="begin"/>
          </w:r>
          <w:r w:rsidRPr="00C00BDD">
            <w:rPr>
              <w:rFonts w:ascii="Comic Sans MS" w:hAnsi="Comic Sans MS"/>
              <w:b/>
              <w:bCs/>
              <w:noProof/>
              <w:sz w:val="36"/>
              <w:szCs w:val="36"/>
            </w:rPr>
            <w:instrText xml:space="preserve"> TOC \o "1-3" \h \z \u </w:instrText>
          </w:r>
          <w:r w:rsidRPr="00C00BDD">
            <w:rPr>
              <w:rFonts w:ascii="Comic Sans MS" w:hAnsi="Comic Sans MS"/>
              <w:b/>
              <w:bCs/>
              <w:noProof/>
              <w:sz w:val="36"/>
              <w:szCs w:val="36"/>
            </w:rPr>
            <w:fldChar w:fldCharType="separate"/>
          </w:r>
          <w:hyperlink w:anchor="_Toc24554221" w:history="1">
            <w:r w:rsidR="00C00BDD" w:rsidRPr="00C00BDD">
              <w:rPr>
                <w:rStyle w:val="Hyperlink"/>
                <w:rFonts w:ascii="Comic Sans MS" w:hAnsi="Comic Sans MS"/>
                <w:noProof/>
                <w:sz w:val="36"/>
                <w:szCs w:val="36"/>
              </w:rPr>
              <w:t>Project Definition</w: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tab/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begin"/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instrText xml:space="preserve"> PAGEREF _Toc24554221 \h </w:instrTex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separate"/>
            </w:r>
            <w:r w:rsidR="00D36356">
              <w:rPr>
                <w:rFonts w:ascii="Comic Sans MS" w:hAnsi="Comic Sans MS"/>
                <w:noProof/>
                <w:webHidden/>
                <w:sz w:val="36"/>
                <w:szCs w:val="36"/>
              </w:rPr>
              <w:t>3</w: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C00BDD" w:rsidRPr="00C00BDD" w:rsidRDefault="004F2731">
          <w:pPr>
            <w:pStyle w:val="TOC1"/>
            <w:tabs>
              <w:tab w:val="right" w:leader="dot" w:pos="9350"/>
            </w:tabs>
            <w:rPr>
              <w:rFonts w:ascii="Comic Sans MS" w:hAnsi="Comic Sans MS"/>
              <w:noProof/>
              <w:sz w:val="36"/>
              <w:szCs w:val="36"/>
              <w:lang w:val="en-IN" w:eastAsia="en-IN"/>
            </w:rPr>
          </w:pPr>
          <w:hyperlink w:anchor="_Toc24554222" w:history="1">
            <w:r w:rsidR="00C00BDD" w:rsidRPr="00C00BDD">
              <w:rPr>
                <w:rStyle w:val="Hyperlink"/>
                <w:rFonts w:ascii="Comic Sans MS" w:hAnsi="Comic Sans MS"/>
                <w:noProof/>
                <w:sz w:val="36"/>
                <w:szCs w:val="36"/>
              </w:rPr>
              <w:t>Purpose of Application</w: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tab/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begin"/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instrText xml:space="preserve"> PAGEREF _Toc24554222 \h </w:instrTex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separate"/>
            </w:r>
            <w:r w:rsidR="00D36356">
              <w:rPr>
                <w:rFonts w:ascii="Comic Sans MS" w:hAnsi="Comic Sans MS"/>
                <w:noProof/>
                <w:webHidden/>
                <w:sz w:val="36"/>
                <w:szCs w:val="36"/>
              </w:rPr>
              <w:t>3</w: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C00BDD" w:rsidRPr="00C00BDD" w:rsidRDefault="004F2731">
          <w:pPr>
            <w:pStyle w:val="TOC1"/>
            <w:tabs>
              <w:tab w:val="right" w:leader="dot" w:pos="9350"/>
            </w:tabs>
            <w:rPr>
              <w:rFonts w:ascii="Comic Sans MS" w:hAnsi="Comic Sans MS"/>
              <w:noProof/>
              <w:sz w:val="36"/>
              <w:szCs w:val="36"/>
              <w:lang w:val="en-IN" w:eastAsia="en-IN"/>
            </w:rPr>
          </w:pPr>
          <w:hyperlink w:anchor="_Toc24554223" w:history="1">
            <w:r w:rsidR="00C00BDD" w:rsidRPr="00C00BDD">
              <w:rPr>
                <w:rStyle w:val="Hyperlink"/>
                <w:rFonts w:ascii="Comic Sans MS" w:hAnsi="Comic Sans MS" w:cs="Times New Roman"/>
                <w:noProof/>
                <w:sz w:val="36"/>
                <w:szCs w:val="36"/>
              </w:rPr>
              <w:t>Matrimony APP Modules</w: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tab/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begin"/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instrText xml:space="preserve"> PAGEREF _Toc24554223 \h </w:instrTex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separate"/>
            </w:r>
            <w:r w:rsidR="00D36356">
              <w:rPr>
                <w:rFonts w:ascii="Comic Sans MS" w:hAnsi="Comic Sans MS"/>
                <w:noProof/>
                <w:webHidden/>
                <w:sz w:val="36"/>
                <w:szCs w:val="36"/>
              </w:rPr>
              <w:t>3</w: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C00BDD" w:rsidRPr="00C00BDD" w:rsidRDefault="004F2731">
          <w:pPr>
            <w:pStyle w:val="TOC1"/>
            <w:tabs>
              <w:tab w:val="right" w:leader="dot" w:pos="9350"/>
            </w:tabs>
            <w:rPr>
              <w:rFonts w:ascii="Comic Sans MS" w:hAnsi="Comic Sans MS"/>
              <w:noProof/>
              <w:sz w:val="36"/>
              <w:szCs w:val="36"/>
              <w:lang w:val="en-IN" w:eastAsia="en-IN"/>
            </w:rPr>
          </w:pPr>
          <w:hyperlink w:anchor="_Toc24554224" w:history="1">
            <w:r w:rsidR="00C00BDD" w:rsidRPr="00C00BDD">
              <w:rPr>
                <w:rStyle w:val="Hyperlink"/>
                <w:rFonts w:ascii="Comic Sans MS" w:hAnsi="Comic Sans MS" w:cs="Times New Roman"/>
                <w:noProof/>
                <w:sz w:val="36"/>
                <w:szCs w:val="36"/>
              </w:rPr>
              <w:t>Stakeholders</w: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tab/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begin"/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instrText xml:space="preserve"> PAGEREF _Toc24554224 \h </w:instrTex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separate"/>
            </w:r>
            <w:r w:rsidR="00D36356">
              <w:rPr>
                <w:rFonts w:ascii="Comic Sans MS" w:hAnsi="Comic Sans MS"/>
                <w:noProof/>
                <w:webHidden/>
                <w:sz w:val="36"/>
                <w:szCs w:val="36"/>
              </w:rPr>
              <w:t>3</w: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C00BDD" w:rsidRPr="00C00BDD" w:rsidRDefault="004F2731">
          <w:pPr>
            <w:pStyle w:val="TOC1"/>
            <w:tabs>
              <w:tab w:val="right" w:leader="dot" w:pos="9350"/>
            </w:tabs>
            <w:rPr>
              <w:rFonts w:ascii="Comic Sans MS" w:hAnsi="Comic Sans MS"/>
              <w:noProof/>
              <w:sz w:val="36"/>
              <w:szCs w:val="36"/>
              <w:lang w:val="en-IN" w:eastAsia="en-IN"/>
            </w:rPr>
          </w:pPr>
          <w:hyperlink w:anchor="_Toc24554225" w:history="1">
            <w:r w:rsidR="00C00BDD" w:rsidRPr="00C00BDD">
              <w:rPr>
                <w:rStyle w:val="Hyperlink"/>
                <w:rFonts w:ascii="Comic Sans MS" w:hAnsi="Comic Sans MS"/>
                <w:noProof/>
                <w:sz w:val="36"/>
                <w:szCs w:val="36"/>
              </w:rPr>
              <w:t>Flowchart</w: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tab/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begin"/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instrText xml:space="preserve"> PAGEREF _Toc24554225 \h </w:instrTex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separate"/>
            </w:r>
            <w:r w:rsidR="00D36356">
              <w:rPr>
                <w:rFonts w:ascii="Comic Sans MS" w:hAnsi="Comic Sans MS"/>
                <w:noProof/>
                <w:webHidden/>
                <w:sz w:val="36"/>
                <w:szCs w:val="36"/>
              </w:rPr>
              <w:t>3</w: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C00BDD" w:rsidRPr="00C00BDD" w:rsidRDefault="004F2731">
          <w:pPr>
            <w:pStyle w:val="TOC1"/>
            <w:tabs>
              <w:tab w:val="right" w:leader="dot" w:pos="9350"/>
            </w:tabs>
            <w:rPr>
              <w:rFonts w:ascii="Comic Sans MS" w:hAnsi="Comic Sans MS"/>
              <w:noProof/>
              <w:sz w:val="36"/>
              <w:szCs w:val="36"/>
              <w:lang w:val="en-IN" w:eastAsia="en-IN"/>
            </w:rPr>
          </w:pPr>
          <w:hyperlink w:anchor="_Toc24554226" w:history="1">
            <w:r w:rsidR="00C00BDD" w:rsidRPr="00C00BDD">
              <w:rPr>
                <w:rStyle w:val="Hyperlink"/>
                <w:rFonts w:ascii="Comic Sans MS" w:hAnsi="Comic Sans MS" w:cs="Times New Roman"/>
                <w:noProof/>
                <w:sz w:val="36"/>
                <w:szCs w:val="36"/>
              </w:rPr>
              <w:t>Conclusion</w: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tab/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begin"/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instrText xml:space="preserve"> PAGEREF _Toc24554226 \h </w:instrTex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separate"/>
            </w:r>
            <w:r w:rsidR="00D36356">
              <w:rPr>
                <w:rFonts w:ascii="Comic Sans MS" w:hAnsi="Comic Sans MS"/>
                <w:noProof/>
                <w:webHidden/>
                <w:sz w:val="36"/>
                <w:szCs w:val="36"/>
              </w:rPr>
              <w:t>3</w:t>
            </w:r>
            <w:r w:rsidR="00C00BDD" w:rsidRPr="00C00BDD">
              <w:rPr>
                <w:rFonts w:ascii="Comic Sans MS" w:hAnsi="Comic Sans MS"/>
                <w:noProof/>
                <w:webHidden/>
                <w:sz w:val="36"/>
                <w:szCs w:val="36"/>
              </w:rPr>
              <w:fldChar w:fldCharType="end"/>
            </w:r>
          </w:hyperlink>
        </w:p>
        <w:p w:rsidR="00F421C1" w:rsidRPr="00C85251" w:rsidRDefault="00E96235" w:rsidP="00706D60">
          <w:pPr>
            <w:rPr>
              <w:noProof/>
            </w:rPr>
          </w:pPr>
          <w:r w:rsidRPr="00C00BDD">
            <w:rPr>
              <w:rFonts w:ascii="Comic Sans MS" w:hAnsi="Comic Sans MS"/>
              <w:noProof/>
              <w:sz w:val="36"/>
              <w:szCs w:val="36"/>
            </w:rPr>
            <w:fldChar w:fldCharType="end"/>
          </w:r>
        </w:p>
      </w:sdtContent>
    </w:sdt>
    <w:p w:rsidR="00C85251" w:rsidRDefault="00C85251" w:rsidP="00706D60">
      <w:r>
        <w:br w:type="page"/>
      </w:r>
    </w:p>
    <w:p w:rsidR="00C85251" w:rsidRDefault="00990512" w:rsidP="00706D60">
      <w:r>
        <w:rPr>
          <w:noProof/>
          <w:lang w:val="en-IN" w:eastAsia="en-IN"/>
        </w:rPr>
        <w:lastRenderedPageBreak/>
        <w:drawing>
          <wp:anchor distT="0" distB="0" distL="114300" distR="114300" simplePos="0" relativeHeight="251675648" behindDoc="1" locked="0" layoutInCell="1" allowOverlap="1" wp14:anchorId="16F885E1" wp14:editId="5734D371">
            <wp:simplePos x="0" y="0"/>
            <wp:positionH relativeFrom="page">
              <wp:align>left</wp:align>
            </wp:positionH>
            <wp:positionV relativeFrom="paragraph">
              <wp:posOffset>-1145428</wp:posOffset>
            </wp:positionV>
            <wp:extent cx="7775987" cy="386826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5987" cy="386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5251" w:rsidRDefault="00C85251" w:rsidP="00706D60"/>
    <w:p w:rsidR="00C85251" w:rsidRDefault="00C85251" w:rsidP="00706D60"/>
    <w:p w:rsidR="00C85251" w:rsidRDefault="00C85251" w:rsidP="00706D60"/>
    <w:p w:rsidR="00C85251" w:rsidRDefault="00C85251" w:rsidP="00706D60"/>
    <w:p w:rsidR="00C85251" w:rsidRDefault="00C85251" w:rsidP="00706D60"/>
    <w:p w:rsidR="00C85251" w:rsidRDefault="00C85251" w:rsidP="00706D60"/>
    <w:p w:rsidR="00706D60" w:rsidRDefault="00706D60" w:rsidP="00706D60"/>
    <w:p w:rsidR="00706D60" w:rsidRDefault="00706D60" w:rsidP="00706D60"/>
    <w:p w:rsidR="00706D60" w:rsidRDefault="00706D60" w:rsidP="00706D60"/>
    <w:p w:rsidR="00990512" w:rsidRDefault="00990512" w:rsidP="00706D60">
      <w:pPr>
        <w:pStyle w:val="Heading1"/>
      </w:pPr>
    </w:p>
    <w:p w:rsidR="00C85251" w:rsidRPr="00990512" w:rsidRDefault="00990512" w:rsidP="00706D60">
      <w:pPr>
        <w:pStyle w:val="Heading1"/>
        <w:rPr>
          <w:rFonts w:ascii="Verdana" w:hAnsi="Verdana"/>
          <w:sz w:val="50"/>
          <w:szCs w:val="50"/>
        </w:rPr>
      </w:pPr>
      <w:bookmarkStart w:id="0" w:name="_Toc24554221"/>
      <w:r w:rsidRPr="00990512">
        <w:rPr>
          <w:rFonts w:ascii="Verdana" w:hAnsi="Verdana"/>
          <w:sz w:val="50"/>
          <w:szCs w:val="50"/>
        </w:rPr>
        <w:t>Project Definition</w:t>
      </w:r>
      <w:bookmarkEnd w:id="0"/>
    </w:p>
    <w:p w:rsidR="001A70F2" w:rsidRPr="001A70F2" w:rsidRDefault="001A70F2" w:rsidP="00706D60"/>
    <w:p w:rsidR="00990512" w:rsidRPr="00990512" w:rsidRDefault="00990512" w:rsidP="00990512">
      <w:pPr>
        <w:ind w:left="57" w:right="57"/>
        <w:rPr>
          <w:rFonts w:ascii="Verdana" w:hAnsi="Verdana"/>
          <w:sz w:val="36"/>
          <w:szCs w:val="36"/>
        </w:rPr>
      </w:pPr>
      <w:r w:rsidRPr="00990512">
        <w:rPr>
          <w:rFonts w:ascii="Verdana" w:hAnsi="Verdana"/>
          <w:sz w:val="36"/>
          <w:szCs w:val="36"/>
        </w:rPr>
        <w:t xml:space="preserve">What is Matrimonial Application? </w:t>
      </w:r>
    </w:p>
    <w:p w:rsidR="00990512" w:rsidRPr="00990512" w:rsidRDefault="00990512" w:rsidP="00990512">
      <w:pPr>
        <w:pStyle w:val="ListParagraph"/>
        <w:numPr>
          <w:ilvl w:val="0"/>
          <w:numId w:val="4"/>
        </w:numPr>
        <w:ind w:right="57"/>
        <w:rPr>
          <w:rFonts w:ascii="Vrinda" w:hAnsi="Vrinda" w:cs="Vrinda"/>
          <w:sz w:val="36"/>
          <w:szCs w:val="36"/>
        </w:rPr>
      </w:pPr>
      <w:r w:rsidRPr="00990512">
        <w:rPr>
          <w:rFonts w:ascii="Vrinda" w:hAnsi="Vrinda" w:cs="Vrinda"/>
          <w:sz w:val="36"/>
          <w:szCs w:val="36"/>
        </w:rPr>
        <w:t>The main objective of Matrimonial Application is to provide Grooms and Brides with excellent matchmaking experience by exploring the opportunities and resources to meet true potential partner</w:t>
      </w:r>
    </w:p>
    <w:p w:rsidR="00990512" w:rsidRPr="00990512" w:rsidRDefault="00990512" w:rsidP="00990512">
      <w:pPr>
        <w:pStyle w:val="ListParagraph"/>
        <w:numPr>
          <w:ilvl w:val="0"/>
          <w:numId w:val="4"/>
        </w:numPr>
        <w:ind w:right="57"/>
        <w:rPr>
          <w:rFonts w:ascii="Vrinda" w:hAnsi="Vrinda" w:cs="Vrinda"/>
          <w:sz w:val="36"/>
          <w:szCs w:val="36"/>
        </w:rPr>
      </w:pPr>
      <w:r w:rsidRPr="00990512">
        <w:rPr>
          <w:rFonts w:ascii="Vrinda" w:hAnsi="Vrinda" w:cs="Vrinda"/>
          <w:sz w:val="36"/>
          <w:szCs w:val="36"/>
        </w:rPr>
        <w:t>Keeping our objective in mind, we have created a world renowned online matchmaking services that will touch the souls of millions of people all over the globe</w:t>
      </w:r>
    </w:p>
    <w:p w:rsidR="00D92464" w:rsidRPr="00706D60" w:rsidRDefault="00D92464" w:rsidP="00990512"/>
    <w:p w:rsidR="001A70F2" w:rsidRDefault="001A70F2" w:rsidP="00706D60">
      <w:r>
        <w:lastRenderedPageBreak/>
        <w:br w:type="page"/>
      </w:r>
    </w:p>
    <w:p w:rsidR="00782A5B" w:rsidRDefault="00782A5B" w:rsidP="00706D60">
      <w:pPr>
        <w:pStyle w:val="Heading1"/>
        <w:rPr>
          <w:rFonts w:ascii="Verdana" w:hAnsi="Verdana"/>
          <w:sz w:val="50"/>
          <w:szCs w:val="50"/>
        </w:rPr>
      </w:pPr>
    </w:p>
    <w:p w:rsidR="00D92464" w:rsidRPr="00990512" w:rsidRDefault="00990512" w:rsidP="000C6CAD">
      <w:pPr>
        <w:pStyle w:val="Heading1"/>
        <w:jc w:val="center"/>
        <w:rPr>
          <w:rFonts w:ascii="Verdana" w:hAnsi="Verdana"/>
          <w:sz w:val="50"/>
          <w:szCs w:val="50"/>
        </w:rPr>
      </w:pPr>
      <w:bookmarkStart w:id="1" w:name="_Toc24554222"/>
      <w:r w:rsidRPr="00990512">
        <w:rPr>
          <w:rFonts w:ascii="Verdana" w:hAnsi="Verdana"/>
          <w:sz w:val="50"/>
          <w:szCs w:val="50"/>
        </w:rPr>
        <w:t>Purpose of Application</w:t>
      </w:r>
      <w:bookmarkEnd w:id="1"/>
    </w:p>
    <w:p w:rsidR="00E930ED" w:rsidRPr="00990512" w:rsidRDefault="00E930ED" w:rsidP="00706D60">
      <w:pPr>
        <w:rPr>
          <w:rFonts w:ascii="Vrinda" w:hAnsi="Vrinda" w:cs="Vrinda"/>
          <w:sz w:val="36"/>
          <w:szCs w:val="36"/>
        </w:rPr>
      </w:pPr>
    </w:p>
    <w:p w:rsidR="00990512" w:rsidRPr="00990512" w:rsidRDefault="00990512" w:rsidP="00990512">
      <w:pPr>
        <w:pStyle w:val="ListParagraph"/>
        <w:numPr>
          <w:ilvl w:val="0"/>
          <w:numId w:val="5"/>
        </w:numPr>
        <w:ind w:left="780" w:right="57"/>
        <w:rPr>
          <w:rFonts w:ascii="Vrinda" w:hAnsi="Vrinda" w:cs="Vrinda"/>
          <w:sz w:val="36"/>
          <w:szCs w:val="36"/>
        </w:rPr>
      </w:pPr>
      <w:r w:rsidRPr="00990512">
        <w:rPr>
          <w:rFonts w:ascii="Vrinda" w:hAnsi="Vrinda" w:cs="Vrinda"/>
          <w:sz w:val="36"/>
          <w:szCs w:val="36"/>
        </w:rPr>
        <w:t>The main purpose of this application is to facilitate matchmaking business by applying the information in the field</w:t>
      </w:r>
    </w:p>
    <w:p w:rsidR="00990512" w:rsidRPr="00990512" w:rsidRDefault="00990512" w:rsidP="00990512">
      <w:pPr>
        <w:pStyle w:val="ListParagraph"/>
        <w:numPr>
          <w:ilvl w:val="0"/>
          <w:numId w:val="5"/>
        </w:numPr>
        <w:ind w:left="780" w:right="57"/>
        <w:rPr>
          <w:rFonts w:ascii="Vrinda" w:hAnsi="Vrinda" w:cs="Vrinda"/>
          <w:sz w:val="36"/>
          <w:szCs w:val="36"/>
        </w:rPr>
      </w:pPr>
      <w:r w:rsidRPr="00990512">
        <w:rPr>
          <w:rFonts w:ascii="Vrinda" w:hAnsi="Vrinda" w:cs="Vrinda"/>
          <w:sz w:val="36"/>
          <w:szCs w:val="36"/>
        </w:rPr>
        <w:t>It helps the user by providing profiles of perspective “Bride” or “Groom” and other information regarding them online</w:t>
      </w:r>
    </w:p>
    <w:p w:rsidR="00990512" w:rsidRPr="00990512" w:rsidRDefault="00990512" w:rsidP="00990512">
      <w:pPr>
        <w:pStyle w:val="ListParagraph"/>
        <w:numPr>
          <w:ilvl w:val="0"/>
          <w:numId w:val="5"/>
        </w:numPr>
        <w:ind w:right="57"/>
        <w:rPr>
          <w:rFonts w:ascii="Vrinda" w:hAnsi="Vrinda" w:cs="Vrinda"/>
          <w:sz w:val="36"/>
          <w:szCs w:val="36"/>
        </w:rPr>
      </w:pPr>
      <w:r w:rsidRPr="00990512">
        <w:rPr>
          <w:rFonts w:ascii="Vrinda" w:hAnsi="Vrinda" w:cs="Vrinda"/>
          <w:sz w:val="36"/>
          <w:szCs w:val="36"/>
        </w:rPr>
        <w:t>User can get information regarding their dream life partner at his/her home at his/her convenience</w:t>
      </w:r>
    </w:p>
    <w:p w:rsidR="00990512" w:rsidRPr="00990512" w:rsidRDefault="00990512" w:rsidP="00990512">
      <w:pPr>
        <w:pStyle w:val="ListParagraph"/>
        <w:numPr>
          <w:ilvl w:val="0"/>
          <w:numId w:val="5"/>
        </w:numPr>
        <w:ind w:right="57"/>
        <w:rPr>
          <w:rFonts w:ascii="Vrinda" w:hAnsi="Vrinda" w:cs="Vrinda"/>
          <w:sz w:val="36"/>
          <w:szCs w:val="36"/>
        </w:rPr>
      </w:pPr>
      <w:r w:rsidRPr="00990512">
        <w:rPr>
          <w:rFonts w:ascii="Vrinda" w:hAnsi="Vrinda" w:cs="Vrinda"/>
          <w:sz w:val="36"/>
          <w:szCs w:val="36"/>
        </w:rPr>
        <w:t>This application also provides a search utility which helps those users who have a certain criteria of qualities in mind to make online matrimonial easier</w:t>
      </w:r>
    </w:p>
    <w:p w:rsidR="00990512" w:rsidRPr="00990512" w:rsidRDefault="00990512" w:rsidP="00990512">
      <w:pPr>
        <w:pStyle w:val="ListParagraph"/>
        <w:numPr>
          <w:ilvl w:val="0"/>
          <w:numId w:val="5"/>
        </w:numPr>
        <w:ind w:right="57"/>
        <w:rPr>
          <w:rFonts w:ascii="Vrinda" w:hAnsi="Vrinda" w:cs="Vrinda"/>
          <w:sz w:val="36"/>
          <w:szCs w:val="36"/>
        </w:rPr>
      </w:pPr>
      <w:r w:rsidRPr="00990512">
        <w:rPr>
          <w:rFonts w:ascii="Vrinda" w:hAnsi="Vrinda" w:cs="Vrinda"/>
          <w:sz w:val="36"/>
          <w:szCs w:val="36"/>
        </w:rPr>
        <w:t>Since internet is a pivot for modern business, our project which is based on internet paves a path for modernization in trade</w:t>
      </w:r>
    </w:p>
    <w:p w:rsidR="00D92464" w:rsidRDefault="00D92464" w:rsidP="00706D60">
      <w:pPr>
        <w:rPr>
          <w:rFonts w:eastAsiaTheme="majorEastAsia"/>
          <w:color w:val="2F5496" w:themeColor="accent1" w:themeShade="BF"/>
        </w:rPr>
      </w:pPr>
      <w:r>
        <w:br w:type="page"/>
      </w:r>
    </w:p>
    <w:p w:rsidR="00782A5B" w:rsidRDefault="00782A5B" w:rsidP="00706D60">
      <w:pPr>
        <w:pStyle w:val="Heading1"/>
      </w:pPr>
    </w:p>
    <w:p w:rsidR="00C85251" w:rsidRPr="00782A5B" w:rsidRDefault="00990512" w:rsidP="00782A5B">
      <w:pPr>
        <w:pStyle w:val="Heading1"/>
        <w:jc w:val="center"/>
      </w:pPr>
      <w:bookmarkStart w:id="2" w:name="_Toc24554223"/>
      <w:r w:rsidRPr="00990512">
        <w:rPr>
          <w:rFonts w:ascii="Verdana" w:hAnsi="Verdana" w:cs="Times New Roman"/>
          <w:sz w:val="50"/>
          <w:szCs w:val="50"/>
        </w:rPr>
        <w:t>Matrimony APP Modules</w:t>
      </w:r>
      <w:bookmarkEnd w:id="2"/>
    </w:p>
    <w:p w:rsidR="00990512" w:rsidRDefault="00990512" w:rsidP="00990512"/>
    <w:p w:rsidR="00990512" w:rsidRDefault="00990512" w:rsidP="00990512"/>
    <w:p w:rsidR="00990512" w:rsidRPr="00782A5B" w:rsidRDefault="00573160" w:rsidP="00990512">
      <w:pPr>
        <w:ind w:left="57" w:right="57"/>
        <w:rPr>
          <w:rFonts w:ascii="Verdana" w:hAnsi="Verdana" w:cs="Times New Roman"/>
          <w:sz w:val="36"/>
          <w:szCs w:val="36"/>
        </w:rPr>
      </w:pPr>
      <w:r>
        <w:rPr>
          <w:rFonts w:ascii="Verdana" w:hAnsi="Verdana" w:cs="Times New Roman"/>
          <w:sz w:val="36"/>
          <w:szCs w:val="36"/>
        </w:rPr>
        <w:t>Register</w:t>
      </w:r>
      <w:r w:rsidR="00990512" w:rsidRPr="00782A5B">
        <w:rPr>
          <w:rFonts w:ascii="Verdana" w:hAnsi="Verdana" w:cs="Times New Roman"/>
          <w:sz w:val="36"/>
          <w:szCs w:val="36"/>
        </w:rPr>
        <w:t>:</w:t>
      </w:r>
    </w:p>
    <w:p w:rsidR="00990512" w:rsidRPr="00782A5B" w:rsidRDefault="002E417D" w:rsidP="00990512">
      <w:pPr>
        <w:pStyle w:val="ListParagraph"/>
        <w:numPr>
          <w:ilvl w:val="0"/>
          <w:numId w:val="7"/>
        </w:numPr>
        <w:spacing w:after="200" w:line="276" w:lineRule="auto"/>
        <w:ind w:right="57"/>
        <w:rPr>
          <w:rFonts w:ascii="Vrinda" w:hAnsi="Vrinda" w:cs="Vrinda"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User provides some basic information like Name, Number, Email Id, Password, Age, etc</w:t>
      </w:r>
      <w:r w:rsidR="00A42F0E">
        <w:rPr>
          <w:rFonts w:ascii="Vrinda" w:hAnsi="Vrinda" w:cs="Vrinda"/>
          <w:sz w:val="36"/>
          <w:szCs w:val="36"/>
        </w:rPr>
        <w:t>.</w:t>
      </w:r>
      <w:r>
        <w:rPr>
          <w:rFonts w:ascii="Vrinda" w:hAnsi="Vrinda" w:cs="Vrinda"/>
          <w:sz w:val="36"/>
          <w:szCs w:val="36"/>
        </w:rPr>
        <w:t xml:space="preserve"> while registering </w:t>
      </w:r>
    </w:p>
    <w:p w:rsidR="00990512" w:rsidRPr="00782A5B" w:rsidRDefault="00990512" w:rsidP="00990512">
      <w:pPr>
        <w:pStyle w:val="ListParagraph"/>
        <w:spacing w:after="200" w:line="276" w:lineRule="auto"/>
        <w:ind w:left="777" w:right="57"/>
        <w:rPr>
          <w:rFonts w:ascii="Verdana" w:hAnsi="Verdana" w:cs="Times New Roman"/>
          <w:sz w:val="36"/>
          <w:szCs w:val="36"/>
        </w:rPr>
      </w:pPr>
    </w:p>
    <w:p w:rsidR="00990512" w:rsidRPr="00782A5B" w:rsidRDefault="00A42F0E" w:rsidP="00990512">
      <w:pPr>
        <w:ind w:left="57" w:right="57"/>
        <w:rPr>
          <w:rFonts w:ascii="Verdana" w:hAnsi="Verdana" w:cs="Times New Roman"/>
          <w:sz w:val="36"/>
          <w:szCs w:val="36"/>
        </w:rPr>
      </w:pPr>
      <w:r>
        <w:rPr>
          <w:rFonts w:ascii="Verdana" w:hAnsi="Verdana" w:cs="Times New Roman"/>
          <w:sz w:val="36"/>
          <w:szCs w:val="36"/>
        </w:rPr>
        <w:t>Login</w:t>
      </w:r>
      <w:r w:rsidR="00990512" w:rsidRPr="00782A5B">
        <w:rPr>
          <w:rFonts w:ascii="Verdana" w:hAnsi="Verdana" w:cs="Times New Roman"/>
          <w:sz w:val="36"/>
          <w:szCs w:val="36"/>
        </w:rPr>
        <w:t>:</w:t>
      </w:r>
    </w:p>
    <w:p w:rsidR="00990512" w:rsidRPr="00782A5B" w:rsidRDefault="002E417D" w:rsidP="00990512">
      <w:pPr>
        <w:pStyle w:val="ListParagraph"/>
        <w:numPr>
          <w:ilvl w:val="0"/>
          <w:numId w:val="6"/>
        </w:numPr>
        <w:ind w:right="57"/>
        <w:rPr>
          <w:rFonts w:ascii="Vrinda" w:hAnsi="Vrinda" w:cs="Vrinda"/>
          <w:b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User logs in</w:t>
      </w:r>
      <w:r w:rsidR="00990512" w:rsidRPr="00782A5B">
        <w:rPr>
          <w:rFonts w:ascii="Vrinda" w:hAnsi="Vrinda" w:cs="Vrinda"/>
          <w:sz w:val="36"/>
          <w:szCs w:val="36"/>
        </w:rPr>
        <w:t xml:space="preserve"> with</w:t>
      </w:r>
      <w:r>
        <w:rPr>
          <w:rFonts w:ascii="Vrinda" w:hAnsi="Vrinda" w:cs="Vrinda"/>
          <w:sz w:val="36"/>
          <w:szCs w:val="36"/>
        </w:rPr>
        <w:t xml:space="preserve"> a</w:t>
      </w:r>
      <w:r w:rsidR="00990512" w:rsidRPr="00782A5B">
        <w:rPr>
          <w:rFonts w:ascii="Vrinda" w:hAnsi="Vrinda" w:cs="Vrinda"/>
          <w:sz w:val="36"/>
          <w:szCs w:val="36"/>
        </w:rPr>
        <w:t xml:space="preserve"> valid </w:t>
      </w:r>
      <w:r>
        <w:rPr>
          <w:rFonts w:ascii="Vrinda" w:hAnsi="Vrinda" w:cs="Vrinda"/>
          <w:sz w:val="36"/>
          <w:szCs w:val="36"/>
        </w:rPr>
        <w:t xml:space="preserve">mobile number </w:t>
      </w:r>
      <w:r w:rsidR="00990512" w:rsidRPr="00782A5B">
        <w:rPr>
          <w:rFonts w:ascii="Vrinda" w:hAnsi="Vrinda" w:cs="Vrinda"/>
          <w:sz w:val="36"/>
          <w:szCs w:val="36"/>
        </w:rPr>
        <w:t>and password</w:t>
      </w:r>
    </w:p>
    <w:p w:rsidR="00990512" w:rsidRPr="00782A5B" w:rsidRDefault="00990512" w:rsidP="00990512">
      <w:pPr>
        <w:pStyle w:val="ListParagraph"/>
        <w:numPr>
          <w:ilvl w:val="0"/>
          <w:numId w:val="6"/>
        </w:numPr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 xml:space="preserve">User can re-set the password using registered </w:t>
      </w:r>
      <w:r w:rsidR="002E417D">
        <w:rPr>
          <w:rFonts w:ascii="Vrinda" w:hAnsi="Vrinda" w:cs="Vrinda"/>
          <w:sz w:val="36"/>
          <w:szCs w:val="36"/>
        </w:rPr>
        <w:t xml:space="preserve">mobile number </w:t>
      </w:r>
      <w:r w:rsidRPr="00782A5B">
        <w:rPr>
          <w:rFonts w:ascii="Vrinda" w:hAnsi="Vrinda" w:cs="Vrinda"/>
          <w:sz w:val="36"/>
          <w:szCs w:val="36"/>
        </w:rPr>
        <w:t>by clicking the “Forgot Pass</w:t>
      </w:r>
      <w:r w:rsidR="002E417D">
        <w:rPr>
          <w:rFonts w:ascii="Vrinda" w:hAnsi="Vrinda" w:cs="Vrinda"/>
          <w:sz w:val="36"/>
          <w:szCs w:val="36"/>
        </w:rPr>
        <w:t>word”</w:t>
      </w:r>
    </w:p>
    <w:p w:rsidR="00990512" w:rsidRPr="00782A5B" w:rsidRDefault="001F0B01" w:rsidP="00990512">
      <w:pPr>
        <w:pStyle w:val="ListParagraph"/>
        <w:numPr>
          <w:ilvl w:val="0"/>
          <w:numId w:val="6"/>
        </w:numPr>
        <w:ind w:right="57"/>
        <w:rPr>
          <w:rFonts w:ascii="Vrinda" w:hAnsi="Vrinda" w:cs="Vrinda"/>
          <w:b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 xml:space="preserve">New </w:t>
      </w:r>
      <w:r w:rsidR="00990512" w:rsidRPr="00782A5B">
        <w:rPr>
          <w:rFonts w:ascii="Vrinda" w:hAnsi="Vrinda" w:cs="Vrinda"/>
          <w:sz w:val="36"/>
          <w:szCs w:val="36"/>
        </w:rPr>
        <w:t>user</w:t>
      </w:r>
      <w:r>
        <w:rPr>
          <w:rFonts w:ascii="Vrinda" w:hAnsi="Vrinda" w:cs="Vrinda"/>
          <w:sz w:val="36"/>
          <w:szCs w:val="36"/>
        </w:rPr>
        <w:t>s</w:t>
      </w:r>
      <w:r w:rsidR="00990512" w:rsidRPr="00782A5B">
        <w:rPr>
          <w:rFonts w:ascii="Vrinda" w:hAnsi="Vrinda" w:cs="Vrinda"/>
          <w:sz w:val="36"/>
          <w:szCs w:val="36"/>
        </w:rPr>
        <w:t xml:space="preserve"> can register by clicking “Create account” </w:t>
      </w:r>
    </w:p>
    <w:p w:rsidR="00990512" w:rsidRPr="00782A5B" w:rsidRDefault="00990512" w:rsidP="00990512">
      <w:pPr>
        <w:ind w:left="57" w:right="57"/>
        <w:rPr>
          <w:rFonts w:ascii="Lucida Fax" w:hAnsi="Lucida Fax" w:cs="Times New Roman"/>
          <w:b/>
          <w:sz w:val="36"/>
          <w:szCs w:val="36"/>
        </w:rPr>
      </w:pPr>
    </w:p>
    <w:p w:rsidR="00990512" w:rsidRPr="00782A5B" w:rsidRDefault="00573160" w:rsidP="00990512">
      <w:pPr>
        <w:ind w:left="57" w:right="57"/>
        <w:rPr>
          <w:rFonts w:ascii="Verdana" w:hAnsi="Verdana" w:cs="Times New Roman"/>
          <w:sz w:val="36"/>
          <w:szCs w:val="36"/>
        </w:rPr>
      </w:pPr>
      <w:r>
        <w:rPr>
          <w:rFonts w:ascii="Verdana" w:hAnsi="Verdana" w:cs="Times New Roman"/>
          <w:sz w:val="36"/>
          <w:szCs w:val="36"/>
        </w:rPr>
        <w:t>Home</w:t>
      </w:r>
      <w:r w:rsidR="00990512" w:rsidRPr="00782A5B">
        <w:rPr>
          <w:rFonts w:ascii="Verdana" w:hAnsi="Verdana" w:cs="Times New Roman"/>
          <w:sz w:val="36"/>
          <w:szCs w:val="36"/>
        </w:rPr>
        <w:t>:</w:t>
      </w:r>
    </w:p>
    <w:p w:rsidR="00990512" w:rsidRPr="00782A5B" w:rsidRDefault="001C7A84" w:rsidP="00990512">
      <w:pPr>
        <w:pStyle w:val="ListParagraph"/>
        <w:numPr>
          <w:ilvl w:val="0"/>
          <w:numId w:val="8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Home page will display a list of profiles based on partner preference</w:t>
      </w:r>
    </w:p>
    <w:p w:rsidR="00990512" w:rsidRPr="00782A5B" w:rsidRDefault="001F0B01" w:rsidP="00990512">
      <w:pPr>
        <w:pStyle w:val="ListParagraph"/>
        <w:numPr>
          <w:ilvl w:val="0"/>
          <w:numId w:val="8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By clicking “View P</w:t>
      </w:r>
      <w:r w:rsidR="00990512" w:rsidRPr="00782A5B">
        <w:rPr>
          <w:rFonts w:ascii="Vrinda" w:hAnsi="Vrinda" w:cs="Vrinda"/>
          <w:sz w:val="36"/>
          <w:szCs w:val="36"/>
        </w:rPr>
        <w:t xml:space="preserve">rofile” </w:t>
      </w:r>
      <w:r>
        <w:rPr>
          <w:rFonts w:ascii="Vrinda" w:hAnsi="Vrinda" w:cs="Vrinda"/>
          <w:sz w:val="36"/>
          <w:szCs w:val="36"/>
        </w:rPr>
        <w:t xml:space="preserve">users get to know </w:t>
      </w:r>
      <w:r w:rsidR="001C7A84">
        <w:rPr>
          <w:rFonts w:ascii="Vrinda" w:hAnsi="Vrinda" w:cs="Vrinda"/>
          <w:sz w:val="36"/>
          <w:szCs w:val="36"/>
        </w:rPr>
        <w:t xml:space="preserve">detailed information of interested </w:t>
      </w:r>
      <w:r w:rsidR="00990512" w:rsidRPr="00782A5B">
        <w:rPr>
          <w:rFonts w:ascii="Vrinda" w:hAnsi="Vrinda" w:cs="Vrinda"/>
          <w:sz w:val="36"/>
          <w:szCs w:val="36"/>
        </w:rPr>
        <w:t>profile</w:t>
      </w:r>
      <w:r w:rsidR="001C7A84">
        <w:rPr>
          <w:rFonts w:ascii="Vrinda" w:hAnsi="Vrinda" w:cs="Vrinda"/>
          <w:sz w:val="36"/>
          <w:szCs w:val="36"/>
        </w:rPr>
        <w:t>s</w:t>
      </w:r>
    </w:p>
    <w:p w:rsidR="009A7C75" w:rsidRPr="009A7C75" w:rsidRDefault="009A7C75" w:rsidP="009A7C75">
      <w:pPr>
        <w:pStyle w:val="ListParagraph"/>
        <w:spacing w:after="200" w:line="276" w:lineRule="auto"/>
        <w:ind w:left="777" w:right="57"/>
        <w:rPr>
          <w:rFonts w:ascii="Vrinda" w:hAnsi="Vrinda" w:cs="Vrinda"/>
          <w:b/>
          <w:sz w:val="36"/>
          <w:szCs w:val="36"/>
        </w:rPr>
      </w:pPr>
    </w:p>
    <w:p w:rsidR="009A7C75" w:rsidRDefault="009A7C75" w:rsidP="009A7C75">
      <w:pPr>
        <w:pStyle w:val="ListParagraph"/>
        <w:spacing w:after="200" w:line="276" w:lineRule="auto"/>
        <w:ind w:left="777" w:right="57"/>
        <w:rPr>
          <w:rFonts w:ascii="Vrinda" w:hAnsi="Vrinda" w:cs="Vrinda"/>
          <w:b/>
          <w:sz w:val="36"/>
          <w:szCs w:val="36"/>
        </w:rPr>
      </w:pPr>
    </w:p>
    <w:p w:rsidR="009A7C75" w:rsidRPr="009A7C75" w:rsidRDefault="009A7C75" w:rsidP="009A7C75">
      <w:pPr>
        <w:pStyle w:val="ListParagraph"/>
        <w:spacing w:after="200" w:line="276" w:lineRule="auto"/>
        <w:ind w:left="777" w:right="57"/>
        <w:rPr>
          <w:rFonts w:ascii="Vrinda" w:hAnsi="Vrinda" w:cs="Vrinda"/>
          <w:b/>
          <w:sz w:val="36"/>
          <w:szCs w:val="36"/>
        </w:rPr>
      </w:pPr>
    </w:p>
    <w:p w:rsidR="00E947F9" w:rsidRPr="00E947F9" w:rsidRDefault="001C7A84" w:rsidP="00990512">
      <w:pPr>
        <w:pStyle w:val="ListParagraph"/>
        <w:numPr>
          <w:ilvl w:val="0"/>
          <w:numId w:val="8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By clicking “Send I</w:t>
      </w:r>
      <w:r w:rsidR="00990512" w:rsidRPr="00782A5B">
        <w:rPr>
          <w:rFonts w:ascii="Vrinda" w:hAnsi="Vrinda" w:cs="Vrinda"/>
          <w:sz w:val="36"/>
          <w:szCs w:val="36"/>
        </w:rPr>
        <w:t>nterest” user</w:t>
      </w:r>
      <w:r>
        <w:rPr>
          <w:rFonts w:ascii="Vrinda" w:hAnsi="Vrinda" w:cs="Vrinda"/>
          <w:sz w:val="36"/>
          <w:szCs w:val="36"/>
        </w:rPr>
        <w:t xml:space="preserve">s request interested profiles </w:t>
      </w:r>
      <w:r w:rsidR="00E947F9">
        <w:rPr>
          <w:rFonts w:ascii="Vrinda" w:hAnsi="Vrinda" w:cs="Vrinda"/>
          <w:sz w:val="36"/>
          <w:szCs w:val="36"/>
        </w:rPr>
        <w:t>in order</w:t>
      </w:r>
      <w:r>
        <w:rPr>
          <w:rFonts w:ascii="Vrinda" w:hAnsi="Vrinda" w:cs="Vrinda"/>
          <w:sz w:val="36"/>
          <w:szCs w:val="36"/>
        </w:rPr>
        <w:t xml:space="preserve"> </w:t>
      </w:r>
      <w:r w:rsidR="00E947F9">
        <w:rPr>
          <w:rFonts w:ascii="Vrinda" w:hAnsi="Vrinda" w:cs="Vrinda"/>
          <w:sz w:val="36"/>
          <w:szCs w:val="36"/>
        </w:rPr>
        <w:t xml:space="preserve">to </w:t>
      </w:r>
      <w:r w:rsidR="00A43380">
        <w:rPr>
          <w:rFonts w:ascii="Vrinda" w:hAnsi="Vrinda" w:cs="Vrinda"/>
          <w:sz w:val="36"/>
          <w:szCs w:val="36"/>
        </w:rPr>
        <w:t>show their interest</w:t>
      </w:r>
    </w:p>
    <w:p w:rsidR="00990512" w:rsidRPr="00A43380" w:rsidRDefault="00A43380" w:rsidP="00A43380">
      <w:pPr>
        <w:pStyle w:val="ListParagraph"/>
        <w:numPr>
          <w:ilvl w:val="0"/>
          <w:numId w:val="8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Profiles to whom interest has been sent are listed under “Interest Sent” screen</w:t>
      </w:r>
    </w:p>
    <w:p w:rsidR="00A43380" w:rsidRPr="00A43380" w:rsidRDefault="00A43380" w:rsidP="00A43380">
      <w:pPr>
        <w:pStyle w:val="ListParagraph"/>
        <w:numPr>
          <w:ilvl w:val="0"/>
          <w:numId w:val="8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Also “Received Interest” tab would contain list of profiles who have shown interest</w:t>
      </w:r>
    </w:p>
    <w:p w:rsidR="00990512" w:rsidRPr="00782A5B" w:rsidRDefault="00990512" w:rsidP="00990512">
      <w:pPr>
        <w:pStyle w:val="ListParagraph"/>
        <w:numPr>
          <w:ilvl w:val="0"/>
          <w:numId w:val="8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>Home page</w:t>
      </w:r>
      <w:r w:rsidR="00A43380">
        <w:rPr>
          <w:rFonts w:ascii="Vrinda" w:hAnsi="Vrinda" w:cs="Vrinda"/>
          <w:sz w:val="36"/>
          <w:szCs w:val="36"/>
        </w:rPr>
        <w:t xml:space="preserve"> also</w:t>
      </w:r>
      <w:r w:rsidRPr="00782A5B">
        <w:rPr>
          <w:rFonts w:ascii="Vrinda" w:hAnsi="Vrinda" w:cs="Vrinda"/>
          <w:sz w:val="36"/>
          <w:szCs w:val="36"/>
        </w:rPr>
        <w:t xml:space="preserve"> contains navigation menu which includes the following</w:t>
      </w:r>
    </w:p>
    <w:p w:rsidR="00990512" w:rsidRPr="00782A5B" w:rsidRDefault="00990512" w:rsidP="00990512">
      <w:pPr>
        <w:pStyle w:val="ListParagraph"/>
        <w:numPr>
          <w:ilvl w:val="0"/>
          <w:numId w:val="9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>Home</w:t>
      </w:r>
    </w:p>
    <w:p w:rsidR="00990512" w:rsidRPr="00782A5B" w:rsidRDefault="00990512" w:rsidP="00990512">
      <w:pPr>
        <w:pStyle w:val="ListParagraph"/>
        <w:numPr>
          <w:ilvl w:val="0"/>
          <w:numId w:val="9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>Search</w:t>
      </w:r>
    </w:p>
    <w:p w:rsidR="00990512" w:rsidRPr="00782A5B" w:rsidRDefault="00990512" w:rsidP="00990512">
      <w:pPr>
        <w:pStyle w:val="ListParagraph"/>
        <w:numPr>
          <w:ilvl w:val="0"/>
          <w:numId w:val="9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>Interest Sent</w:t>
      </w:r>
    </w:p>
    <w:p w:rsidR="00990512" w:rsidRPr="00782A5B" w:rsidRDefault="00990512" w:rsidP="00990512">
      <w:pPr>
        <w:pStyle w:val="ListParagraph"/>
        <w:numPr>
          <w:ilvl w:val="0"/>
          <w:numId w:val="9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>Chats/Messages</w:t>
      </w:r>
    </w:p>
    <w:p w:rsidR="00990512" w:rsidRPr="00782A5B" w:rsidRDefault="00990512" w:rsidP="00990512">
      <w:pPr>
        <w:pStyle w:val="ListParagraph"/>
        <w:numPr>
          <w:ilvl w:val="0"/>
          <w:numId w:val="9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>Membership Plan</w:t>
      </w:r>
    </w:p>
    <w:p w:rsidR="00990512" w:rsidRPr="00782A5B" w:rsidRDefault="00990512" w:rsidP="00990512">
      <w:pPr>
        <w:pStyle w:val="ListParagraph"/>
        <w:numPr>
          <w:ilvl w:val="0"/>
          <w:numId w:val="9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>Profile</w:t>
      </w:r>
    </w:p>
    <w:p w:rsidR="00990512" w:rsidRPr="00A43380" w:rsidRDefault="00990512" w:rsidP="00990512">
      <w:pPr>
        <w:pStyle w:val="ListParagraph"/>
        <w:numPr>
          <w:ilvl w:val="0"/>
          <w:numId w:val="9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>Edit Profile</w:t>
      </w:r>
    </w:p>
    <w:p w:rsidR="00A43380" w:rsidRPr="00782A5B" w:rsidRDefault="00A43380" w:rsidP="00990512">
      <w:pPr>
        <w:pStyle w:val="ListParagraph"/>
        <w:numPr>
          <w:ilvl w:val="0"/>
          <w:numId w:val="9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Upload Image</w:t>
      </w:r>
      <w:r w:rsidR="002E417D">
        <w:rPr>
          <w:rFonts w:ascii="Vrinda" w:hAnsi="Vrinda" w:cs="Vrinda"/>
          <w:sz w:val="36"/>
          <w:szCs w:val="36"/>
        </w:rPr>
        <w:t>s</w:t>
      </w:r>
    </w:p>
    <w:p w:rsidR="00990512" w:rsidRPr="00782A5B" w:rsidRDefault="00990512" w:rsidP="00990512">
      <w:pPr>
        <w:pStyle w:val="ListParagraph"/>
        <w:numPr>
          <w:ilvl w:val="0"/>
          <w:numId w:val="9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>Logout</w:t>
      </w:r>
    </w:p>
    <w:p w:rsidR="00990512" w:rsidRPr="00782A5B" w:rsidRDefault="00990512" w:rsidP="00990512">
      <w:pPr>
        <w:pStyle w:val="ListParagraph"/>
        <w:spacing w:after="200" w:line="276" w:lineRule="auto"/>
        <w:ind w:left="1497" w:right="57"/>
        <w:rPr>
          <w:rFonts w:ascii="Lucida Fax" w:hAnsi="Lucida Fax" w:cs="Times New Roman"/>
          <w:b/>
          <w:sz w:val="36"/>
          <w:szCs w:val="36"/>
        </w:rPr>
      </w:pPr>
    </w:p>
    <w:p w:rsidR="00990512" w:rsidRPr="00782A5B" w:rsidRDefault="00990512" w:rsidP="00990512">
      <w:pPr>
        <w:pStyle w:val="ListParagraph"/>
        <w:spacing w:after="200" w:line="276" w:lineRule="auto"/>
        <w:ind w:left="1497" w:right="57"/>
        <w:rPr>
          <w:rFonts w:ascii="Lucida Fax" w:hAnsi="Lucida Fax" w:cs="Times New Roman"/>
          <w:sz w:val="36"/>
          <w:szCs w:val="36"/>
        </w:rPr>
      </w:pPr>
    </w:p>
    <w:p w:rsidR="009A7C75" w:rsidRDefault="009A7C75" w:rsidP="009A7C75">
      <w:pPr>
        <w:pStyle w:val="ListParagraph"/>
        <w:spacing w:after="200" w:line="276" w:lineRule="auto"/>
        <w:ind w:right="57"/>
        <w:rPr>
          <w:rFonts w:ascii="Verdana" w:hAnsi="Verdana" w:cs="Times New Roman"/>
          <w:sz w:val="36"/>
          <w:szCs w:val="36"/>
        </w:rPr>
      </w:pPr>
    </w:p>
    <w:p w:rsidR="009A7C75" w:rsidRDefault="009A7C75" w:rsidP="00990512">
      <w:pPr>
        <w:pStyle w:val="ListParagraph"/>
        <w:spacing w:after="200" w:line="276" w:lineRule="auto"/>
        <w:ind w:left="0" w:right="57"/>
        <w:rPr>
          <w:rFonts w:ascii="Verdana" w:hAnsi="Verdana" w:cs="Times New Roman"/>
          <w:sz w:val="36"/>
          <w:szCs w:val="36"/>
        </w:rPr>
      </w:pPr>
    </w:p>
    <w:p w:rsidR="00990512" w:rsidRPr="00782A5B" w:rsidRDefault="00573160" w:rsidP="00990512">
      <w:pPr>
        <w:pStyle w:val="ListParagraph"/>
        <w:spacing w:after="200" w:line="276" w:lineRule="auto"/>
        <w:ind w:left="0" w:right="57"/>
        <w:rPr>
          <w:rFonts w:ascii="Verdana" w:hAnsi="Verdana" w:cs="Times New Roman"/>
          <w:sz w:val="36"/>
          <w:szCs w:val="36"/>
        </w:rPr>
      </w:pPr>
      <w:r>
        <w:rPr>
          <w:rFonts w:ascii="Verdana" w:hAnsi="Verdana" w:cs="Times New Roman"/>
          <w:sz w:val="36"/>
          <w:szCs w:val="36"/>
        </w:rPr>
        <w:t>Search</w:t>
      </w:r>
      <w:r w:rsidR="00990512" w:rsidRPr="00782A5B">
        <w:rPr>
          <w:rFonts w:ascii="Verdana" w:hAnsi="Verdana" w:cs="Times New Roman"/>
          <w:sz w:val="36"/>
          <w:szCs w:val="36"/>
        </w:rPr>
        <w:t>:</w:t>
      </w:r>
    </w:p>
    <w:p w:rsidR="00990512" w:rsidRDefault="002E417D" w:rsidP="00990512">
      <w:pPr>
        <w:pStyle w:val="ListParagraph"/>
        <w:numPr>
          <w:ilvl w:val="0"/>
          <w:numId w:val="10"/>
        </w:numPr>
        <w:spacing w:after="200" w:line="276" w:lineRule="auto"/>
        <w:ind w:right="57"/>
        <w:rPr>
          <w:rFonts w:ascii="Vrinda" w:hAnsi="Vrinda" w:cs="Vrinda"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Users can search by applying filters like</w:t>
      </w:r>
    </w:p>
    <w:p w:rsidR="002E417D" w:rsidRDefault="001F395F" w:rsidP="002E417D">
      <w:pPr>
        <w:pStyle w:val="ListParagraph"/>
        <w:numPr>
          <w:ilvl w:val="1"/>
          <w:numId w:val="10"/>
        </w:numPr>
        <w:spacing w:after="200" w:line="276" w:lineRule="auto"/>
        <w:ind w:right="57"/>
        <w:rPr>
          <w:rFonts w:ascii="Vrinda" w:hAnsi="Vrinda" w:cs="Vrinda"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Age group</w:t>
      </w:r>
    </w:p>
    <w:p w:rsidR="001F395F" w:rsidRDefault="001F395F" w:rsidP="001F395F">
      <w:pPr>
        <w:pStyle w:val="ListParagraph"/>
        <w:numPr>
          <w:ilvl w:val="1"/>
          <w:numId w:val="10"/>
        </w:numPr>
        <w:spacing w:after="200" w:line="276" w:lineRule="auto"/>
        <w:ind w:right="57"/>
        <w:rPr>
          <w:rFonts w:ascii="Vrinda" w:hAnsi="Vrinda" w:cs="Vrinda"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Religion</w:t>
      </w:r>
    </w:p>
    <w:p w:rsidR="001F395F" w:rsidRDefault="001F395F" w:rsidP="001F395F">
      <w:pPr>
        <w:pStyle w:val="ListParagraph"/>
        <w:numPr>
          <w:ilvl w:val="1"/>
          <w:numId w:val="10"/>
        </w:numPr>
        <w:spacing w:after="200" w:line="276" w:lineRule="auto"/>
        <w:ind w:right="57"/>
        <w:rPr>
          <w:rFonts w:ascii="Vrinda" w:hAnsi="Vrinda" w:cs="Vrinda"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Mother tongue</w:t>
      </w:r>
    </w:p>
    <w:p w:rsidR="001F395F" w:rsidRDefault="001F395F" w:rsidP="001F395F">
      <w:pPr>
        <w:pStyle w:val="ListParagraph"/>
        <w:numPr>
          <w:ilvl w:val="1"/>
          <w:numId w:val="10"/>
        </w:numPr>
        <w:spacing w:after="200" w:line="276" w:lineRule="auto"/>
        <w:ind w:right="57"/>
        <w:rPr>
          <w:rFonts w:ascii="Vrinda" w:hAnsi="Vrinda" w:cs="Vrinda"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Caste</w:t>
      </w:r>
    </w:p>
    <w:p w:rsidR="001F395F" w:rsidRDefault="001F395F" w:rsidP="001F395F">
      <w:pPr>
        <w:pStyle w:val="ListParagraph"/>
        <w:numPr>
          <w:ilvl w:val="1"/>
          <w:numId w:val="10"/>
        </w:numPr>
        <w:spacing w:after="200" w:line="276" w:lineRule="auto"/>
        <w:ind w:right="57"/>
        <w:rPr>
          <w:rFonts w:ascii="Vrinda" w:hAnsi="Vrinda" w:cs="Vrinda"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Area</w:t>
      </w:r>
    </w:p>
    <w:p w:rsidR="00990512" w:rsidRDefault="001F395F" w:rsidP="001F395F">
      <w:pPr>
        <w:pStyle w:val="ListParagraph"/>
        <w:numPr>
          <w:ilvl w:val="1"/>
          <w:numId w:val="10"/>
        </w:numPr>
        <w:spacing w:after="200" w:line="276" w:lineRule="auto"/>
        <w:ind w:right="57"/>
        <w:rPr>
          <w:rFonts w:ascii="Vrinda" w:hAnsi="Vrinda" w:cs="Vrinda"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Marital Status, etc</w:t>
      </w:r>
      <w:r w:rsidR="00573160">
        <w:rPr>
          <w:rFonts w:ascii="Vrinda" w:hAnsi="Vrinda" w:cs="Vrinda"/>
          <w:sz w:val="36"/>
          <w:szCs w:val="36"/>
        </w:rPr>
        <w:t>.</w:t>
      </w:r>
    </w:p>
    <w:p w:rsidR="00411A2E" w:rsidRPr="001F395F" w:rsidRDefault="00411A2E" w:rsidP="00782A51">
      <w:pPr>
        <w:pStyle w:val="ListParagraph"/>
        <w:spacing w:after="200" w:line="276" w:lineRule="auto"/>
        <w:ind w:left="1497" w:right="57"/>
        <w:rPr>
          <w:rFonts w:ascii="Vrinda" w:hAnsi="Vrinda" w:cs="Vrinda"/>
          <w:sz w:val="36"/>
          <w:szCs w:val="36"/>
        </w:rPr>
      </w:pPr>
    </w:p>
    <w:p w:rsidR="00990512" w:rsidRPr="00782A5B" w:rsidRDefault="00573160" w:rsidP="00990512">
      <w:pPr>
        <w:ind w:left="57" w:right="57"/>
        <w:rPr>
          <w:rFonts w:ascii="Verdana" w:hAnsi="Verdana" w:cs="Times New Roman"/>
          <w:sz w:val="36"/>
          <w:szCs w:val="36"/>
        </w:rPr>
      </w:pPr>
      <w:r>
        <w:rPr>
          <w:rFonts w:ascii="Verdana" w:hAnsi="Verdana" w:cs="Times New Roman"/>
          <w:sz w:val="36"/>
          <w:szCs w:val="36"/>
        </w:rPr>
        <w:t>Interest Sent</w:t>
      </w:r>
      <w:r w:rsidR="00990512" w:rsidRPr="00782A5B">
        <w:rPr>
          <w:rFonts w:ascii="Verdana" w:hAnsi="Verdana" w:cs="Times New Roman"/>
          <w:sz w:val="36"/>
          <w:szCs w:val="36"/>
        </w:rPr>
        <w:t>:</w:t>
      </w:r>
    </w:p>
    <w:p w:rsidR="00990512" w:rsidRPr="001F395F" w:rsidRDefault="001F395F" w:rsidP="001F395F">
      <w:pPr>
        <w:pStyle w:val="ListParagraph"/>
        <w:numPr>
          <w:ilvl w:val="0"/>
          <w:numId w:val="11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1F395F">
        <w:rPr>
          <w:rFonts w:ascii="Vrinda" w:hAnsi="Vrinda" w:cs="Vrinda"/>
          <w:sz w:val="36"/>
          <w:szCs w:val="36"/>
        </w:rPr>
        <w:t>This screen contains list of profiles to whom interest has been sent</w:t>
      </w:r>
    </w:p>
    <w:p w:rsidR="00990512" w:rsidRPr="00782A5B" w:rsidRDefault="001F395F" w:rsidP="00990512">
      <w:pPr>
        <w:pStyle w:val="ListParagraph"/>
        <w:numPr>
          <w:ilvl w:val="0"/>
          <w:numId w:val="11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By clicking “View P</w:t>
      </w:r>
      <w:r w:rsidR="00990512" w:rsidRPr="00782A5B">
        <w:rPr>
          <w:rFonts w:ascii="Vrinda" w:hAnsi="Vrinda" w:cs="Vrinda"/>
          <w:sz w:val="36"/>
          <w:szCs w:val="36"/>
        </w:rPr>
        <w:t>rofile” then users can view full details of that profile</w:t>
      </w:r>
    </w:p>
    <w:p w:rsidR="00990512" w:rsidRPr="00782A5B" w:rsidRDefault="00990512" w:rsidP="00990512">
      <w:pPr>
        <w:ind w:left="57" w:right="57"/>
        <w:rPr>
          <w:rFonts w:ascii="Lucida Fax" w:hAnsi="Lucida Fax" w:cs="Times New Roman"/>
          <w:b/>
          <w:sz w:val="36"/>
          <w:szCs w:val="36"/>
        </w:rPr>
      </w:pPr>
    </w:p>
    <w:p w:rsidR="00990512" w:rsidRPr="00782A5B" w:rsidRDefault="00573160" w:rsidP="00990512">
      <w:pPr>
        <w:ind w:left="57" w:right="57"/>
        <w:rPr>
          <w:rFonts w:ascii="Verdana" w:hAnsi="Verdana" w:cs="Vrinda"/>
          <w:sz w:val="36"/>
          <w:szCs w:val="36"/>
        </w:rPr>
      </w:pPr>
      <w:r>
        <w:rPr>
          <w:rFonts w:ascii="Verdana" w:hAnsi="Verdana" w:cs="Vrinda"/>
          <w:sz w:val="36"/>
          <w:szCs w:val="36"/>
        </w:rPr>
        <w:t>Membership Plan</w:t>
      </w:r>
      <w:r w:rsidR="00990512" w:rsidRPr="00782A5B">
        <w:rPr>
          <w:rFonts w:ascii="Verdana" w:hAnsi="Verdana" w:cs="Vrinda"/>
          <w:sz w:val="36"/>
          <w:szCs w:val="36"/>
        </w:rPr>
        <w:t>:</w:t>
      </w:r>
    </w:p>
    <w:p w:rsidR="00990512" w:rsidRPr="00782A5B" w:rsidRDefault="00411A2E" w:rsidP="00990512">
      <w:pPr>
        <w:pStyle w:val="ListParagraph"/>
        <w:numPr>
          <w:ilvl w:val="0"/>
          <w:numId w:val="12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This screen</w:t>
      </w:r>
      <w:r w:rsidR="00990512" w:rsidRPr="00782A5B">
        <w:rPr>
          <w:rFonts w:ascii="Vrinda" w:hAnsi="Vrinda" w:cs="Vrinda"/>
          <w:sz w:val="36"/>
          <w:szCs w:val="36"/>
        </w:rPr>
        <w:t xml:space="preserve"> shows list of membership plan</w:t>
      </w:r>
      <w:r>
        <w:rPr>
          <w:rFonts w:ascii="Vrinda" w:hAnsi="Vrinda" w:cs="Vrinda"/>
          <w:sz w:val="36"/>
          <w:szCs w:val="36"/>
        </w:rPr>
        <w:t>s</w:t>
      </w:r>
      <w:r w:rsidR="00990512" w:rsidRPr="00782A5B">
        <w:rPr>
          <w:rFonts w:ascii="Vrinda" w:hAnsi="Vrinda" w:cs="Vrinda"/>
          <w:sz w:val="36"/>
          <w:szCs w:val="36"/>
        </w:rPr>
        <w:t xml:space="preserve"> </w:t>
      </w:r>
    </w:p>
    <w:p w:rsidR="00990512" w:rsidRPr="00411A2E" w:rsidRDefault="00411A2E" w:rsidP="00990512">
      <w:pPr>
        <w:pStyle w:val="ListParagraph"/>
        <w:numPr>
          <w:ilvl w:val="0"/>
          <w:numId w:val="12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After selecting a plan user is navigated to payment gateway</w:t>
      </w:r>
    </w:p>
    <w:p w:rsidR="00411A2E" w:rsidRPr="00782A5B" w:rsidRDefault="00411A2E" w:rsidP="00411A2E">
      <w:pPr>
        <w:pStyle w:val="ListParagraph"/>
        <w:spacing w:after="200" w:line="276" w:lineRule="auto"/>
        <w:ind w:left="777" w:right="57"/>
        <w:rPr>
          <w:rFonts w:ascii="Vrinda" w:hAnsi="Vrinda" w:cs="Vrinda"/>
          <w:b/>
          <w:sz w:val="36"/>
          <w:szCs w:val="36"/>
        </w:rPr>
      </w:pPr>
    </w:p>
    <w:p w:rsidR="009A7C75" w:rsidRDefault="009A7C75" w:rsidP="00990512">
      <w:pPr>
        <w:ind w:left="57" w:right="57"/>
        <w:rPr>
          <w:rFonts w:ascii="Verdana" w:hAnsi="Verdana" w:cs="Vrinda"/>
          <w:sz w:val="36"/>
          <w:szCs w:val="36"/>
        </w:rPr>
      </w:pPr>
    </w:p>
    <w:p w:rsidR="00990512" w:rsidRPr="00782A5B" w:rsidRDefault="00C75348" w:rsidP="00990512">
      <w:pPr>
        <w:ind w:left="57" w:right="57"/>
        <w:rPr>
          <w:rFonts w:ascii="Verdana" w:hAnsi="Verdana" w:cs="Vrinda"/>
          <w:sz w:val="36"/>
          <w:szCs w:val="36"/>
        </w:rPr>
      </w:pPr>
      <w:r>
        <w:rPr>
          <w:rFonts w:ascii="Verdana" w:hAnsi="Verdana" w:cs="Vrinda"/>
          <w:sz w:val="36"/>
          <w:szCs w:val="36"/>
        </w:rPr>
        <w:t>My Profile</w:t>
      </w:r>
      <w:r w:rsidR="00990512" w:rsidRPr="00782A5B">
        <w:rPr>
          <w:rFonts w:ascii="Verdana" w:hAnsi="Verdana" w:cs="Vrinda"/>
          <w:sz w:val="36"/>
          <w:szCs w:val="36"/>
        </w:rPr>
        <w:t>:</w:t>
      </w:r>
    </w:p>
    <w:p w:rsidR="00990512" w:rsidRPr="00782A5B" w:rsidRDefault="00990512" w:rsidP="00990512">
      <w:pPr>
        <w:pStyle w:val="ListParagraph"/>
        <w:numPr>
          <w:ilvl w:val="0"/>
          <w:numId w:val="13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>User can view their profile by clicking</w:t>
      </w:r>
      <w:r w:rsidR="00411A2E">
        <w:rPr>
          <w:rFonts w:ascii="Vrinda" w:hAnsi="Vrinda" w:cs="Vrinda"/>
          <w:sz w:val="36"/>
          <w:szCs w:val="36"/>
        </w:rPr>
        <w:t xml:space="preserve"> “Profile” in navigation</w:t>
      </w:r>
    </w:p>
    <w:p w:rsidR="00990512" w:rsidRPr="00782A5B" w:rsidRDefault="00411A2E" w:rsidP="00990512">
      <w:pPr>
        <w:pStyle w:val="ListParagraph"/>
        <w:numPr>
          <w:ilvl w:val="0"/>
          <w:numId w:val="13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Users can also update their profile and change partner preferences</w:t>
      </w:r>
    </w:p>
    <w:p w:rsidR="00990512" w:rsidRPr="00782A5B" w:rsidRDefault="00411A2E" w:rsidP="00990512">
      <w:pPr>
        <w:pStyle w:val="ListParagraph"/>
        <w:numPr>
          <w:ilvl w:val="0"/>
          <w:numId w:val="13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P</w:t>
      </w:r>
      <w:r w:rsidR="00990512" w:rsidRPr="00782A5B">
        <w:rPr>
          <w:rFonts w:ascii="Vrinda" w:hAnsi="Vrinda" w:cs="Vrinda"/>
          <w:sz w:val="36"/>
          <w:szCs w:val="36"/>
        </w:rPr>
        <w:t>rofile includes following :</w:t>
      </w:r>
    </w:p>
    <w:p w:rsidR="00990512" w:rsidRPr="00411A2E" w:rsidRDefault="00990512" w:rsidP="00990512">
      <w:pPr>
        <w:pStyle w:val="ListParagraph"/>
        <w:numPr>
          <w:ilvl w:val="0"/>
          <w:numId w:val="14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>Personal details</w:t>
      </w:r>
    </w:p>
    <w:p w:rsidR="00411A2E" w:rsidRPr="00411A2E" w:rsidRDefault="00411A2E" w:rsidP="00411A2E">
      <w:pPr>
        <w:pStyle w:val="ListParagraph"/>
        <w:numPr>
          <w:ilvl w:val="0"/>
          <w:numId w:val="14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Qualification</w:t>
      </w:r>
    </w:p>
    <w:p w:rsidR="00411A2E" w:rsidRPr="00411A2E" w:rsidRDefault="00411A2E" w:rsidP="00990512">
      <w:pPr>
        <w:pStyle w:val="ListParagraph"/>
        <w:numPr>
          <w:ilvl w:val="0"/>
          <w:numId w:val="14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Career details</w:t>
      </w:r>
    </w:p>
    <w:p w:rsidR="00411A2E" w:rsidRPr="00782A5B" w:rsidRDefault="00411A2E" w:rsidP="00411A2E">
      <w:pPr>
        <w:pStyle w:val="ListParagraph"/>
        <w:numPr>
          <w:ilvl w:val="0"/>
          <w:numId w:val="14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>Family details</w:t>
      </w:r>
    </w:p>
    <w:p w:rsidR="00411A2E" w:rsidRPr="00782A5B" w:rsidRDefault="00411A2E" w:rsidP="00411A2E">
      <w:pPr>
        <w:pStyle w:val="ListParagraph"/>
        <w:numPr>
          <w:ilvl w:val="0"/>
          <w:numId w:val="14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>Contact details</w:t>
      </w:r>
    </w:p>
    <w:p w:rsidR="00411A2E" w:rsidRPr="00411A2E" w:rsidRDefault="00411A2E" w:rsidP="00411A2E">
      <w:pPr>
        <w:pStyle w:val="ListParagraph"/>
        <w:numPr>
          <w:ilvl w:val="0"/>
          <w:numId w:val="14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>Religious details</w:t>
      </w:r>
    </w:p>
    <w:p w:rsidR="00411A2E" w:rsidRPr="00782A5B" w:rsidRDefault="00411A2E" w:rsidP="00411A2E">
      <w:pPr>
        <w:pStyle w:val="ListParagraph"/>
        <w:numPr>
          <w:ilvl w:val="0"/>
          <w:numId w:val="14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>Got</w:t>
      </w:r>
      <w:r>
        <w:rPr>
          <w:rFonts w:ascii="Vrinda" w:hAnsi="Vrinda" w:cs="Vrinda"/>
          <w:sz w:val="36"/>
          <w:szCs w:val="36"/>
        </w:rPr>
        <w:t>h</w:t>
      </w:r>
      <w:r w:rsidRPr="00782A5B">
        <w:rPr>
          <w:rFonts w:ascii="Vrinda" w:hAnsi="Vrinda" w:cs="Vrinda"/>
          <w:sz w:val="36"/>
          <w:szCs w:val="36"/>
        </w:rPr>
        <w:t>ram and Star details</w:t>
      </w:r>
    </w:p>
    <w:p w:rsidR="00990512" w:rsidRPr="00411A2E" w:rsidRDefault="00990512" w:rsidP="00411A2E">
      <w:pPr>
        <w:pStyle w:val="ListParagraph"/>
        <w:numPr>
          <w:ilvl w:val="0"/>
          <w:numId w:val="14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411A2E">
        <w:rPr>
          <w:rFonts w:ascii="Vrinda" w:hAnsi="Vrinda" w:cs="Vrinda"/>
          <w:sz w:val="36"/>
          <w:szCs w:val="36"/>
        </w:rPr>
        <w:t>Physical appearance</w:t>
      </w:r>
    </w:p>
    <w:p w:rsidR="00782A51" w:rsidRPr="00782A51" w:rsidRDefault="00990512" w:rsidP="00782A51">
      <w:pPr>
        <w:pStyle w:val="ListParagraph"/>
        <w:numPr>
          <w:ilvl w:val="0"/>
          <w:numId w:val="14"/>
        </w:num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B">
        <w:rPr>
          <w:rFonts w:ascii="Vrinda" w:hAnsi="Vrinda" w:cs="Vrinda"/>
          <w:sz w:val="36"/>
          <w:szCs w:val="36"/>
        </w:rPr>
        <w:t>Life style</w:t>
      </w:r>
    </w:p>
    <w:p w:rsidR="00782A51" w:rsidRPr="00782A5B" w:rsidRDefault="00782A51" w:rsidP="00782A51">
      <w:pPr>
        <w:pStyle w:val="ListParagraph"/>
        <w:spacing w:after="200" w:line="276" w:lineRule="auto"/>
        <w:ind w:left="1497" w:right="57"/>
        <w:rPr>
          <w:rFonts w:ascii="Vrinda" w:hAnsi="Vrinda" w:cs="Vrinda"/>
          <w:b/>
          <w:sz w:val="36"/>
          <w:szCs w:val="36"/>
        </w:rPr>
      </w:pPr>
    </w:p>
    <w:p w:rsidR="00782A51" w:rsidRDefault="00782A51" w:rsidP="00782A51">
      <w:pPr>
        <w:pStyle w:val="ListParagraph"/>
        <w:ind w:left="57" w:right="57"/>
        <w:rPr>
          <w:rFonts w:ascii="Verdana" w:hAnsi="Verdana" w:cs="Vrinda"/>
          <w:sz w:val="36"/>
          <w:szCs w:val="36"/>
        </w:rPr>
      </w:pPr>
      <w:r>
        <w:rPr>
          <w:rFonts w:ascii="Verdana" w:hAnsi="Verdana" w:cs="Vrinda"/>
          <w:sz w:val="36"/>
          <w:szCs w:val="36"/>
        </w:rPr>
        <w:t>Gallery</w:t>
      </w:r>
      <w:r w:rsidRPr="00782A51">
        <w:rPr>
          <w:rFonts w:ascii="Verdana" w:hAnsi="Verdana" w:cs="Vrinda"/>
          <w:sz w:val="36"/>
          <w:szCs w:val="36"/>
        </w:rPr>
        <w:t>:</w:t>
      </w:r>
    </w:p>
    <w:p w:rsidR="00782A51" w:rsidRPr="00782A51" w:rsidRDefault="00782A51" w:rsidP="00782A51">
      <w:pPr>
        <w:pStyle w:val="ListParagraph"/>
        <w:numPr>
          <w:ilvl w:val="0"/>
          <w:numId w:val="24"/>
        </w:numPr>
        <w:ind w:right="57"/>
        <w:rPr>
          <w:rFonts w:ascii="Verdana" w:hAnsi="Verdana" w:cs="Vrinda"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Users can set their profile pic</w:t>
      </w:r>
    </w:p>
    <w:p w:rsidR="00782A51" w:rsidRPr="00782A51" w:rsidRDefault="009A7C75" w:rsidP="00782A51">
      <w:pPr>
        <w:pStyle w:val="ListParagraph"/>
        <w:numPr>
          <w:ilvl w:val="0"/>
          <w:numId w:val="24"/>
        </w:numPr>
        <w:ind w:right="57"/>
        <w:rPr>
          <w:rFonts w:ascii="Verdana" w:hAnsi="Verdana" w:cs="Vrinda"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>Users can upload multiple pictures</w:t>
      </w:r>
    </w:p>
    <w:p w:rsidR="00433716" w:rsidRPr="00782A51" w:rsidRDefault="006512AE" w:rsidP="00782A51">
      <w:pPr>
        <w:spacing w:after="200" w:line="276" w:lineRule="auto"/>
        <w:ind w:right="57"/>
        <w:rPr>
          <w:rFonts w:ascii="Vrinda" w:hAnsi="Vrinda" w:cs="Vrinda"/>
          <w:b/>
          <w:sz w:val="36"/>
          <w:szCs w:val="36"/>
        </w:rPr>
      </w:pPr>
      <w:r w:rsidRPr="00782A51">
        <w:rPr>
          <w:rFonts w:ascii="Vrinda" w:hAnsi="Vrinda" w:cs="Vrinda"/>
        </w:rPr>
        <w:lastRenderedPageBreak/>
        <w:br w:type="page"/>
      </w:r>
    </w:p>
    <w:p w:rsidR="00433716" w:rsidRDefault="00433716" w:rsidP="00706D60">
      <w:pPr>
        <w:rPr>
          <w:rFonts w:ascii="Vrinda" w:hAnsi="Vrinda" w:cs="Vrinda"/>
        </w:rPr>
      </w:pPr>
    </w:p>
    <w:p w:rsidR="00433716" w:rsidRDefault="00433716" w:rsidP="00433716">
      <w:pPr>
        <w:pStyle w:val="Heading1"/>
        <w:jc w:val="center"/>
        <w:rPr>
          <w:rFonts w:ascii="Verdana" w:hAnsi="Verdana" w:cs="Times New Roman"/>
          <w:sz w:val="50"/>
          <w:szCs w:val="50"/>
        </w:rPr>
      </w:pPr>
      <w:bookmarkStart w:id="3" w:name="_Toc24554224"/>
      <w:r>
        <w:rPr>
          <w:rFonts w:ascii="Verdana" w:hAnsi="Verdana" w:cs="Times New Roman"/>
          <w:sz w:val="50"/>
          <w:szCs w:val="50"/>
        </w:rPr>
        <w:t>STAKEHOLDERS</w:t>
      </w:r>
      <w:bookmarkEnd w:id="3"/>
    </w:p>
    <w:p w:rsidR="00433716" w:rsidRDefault="00433716" w:rsidP="00433716"/>
    <w:p w:rsidR="00433716" w:rsidRDefault="00433716" w:rsidP="00433716"/>
    <w:p w:rsidR="00433716" w:rsidRDefault="00433716" w:rsidP="00433716">
      <w:pPr>
        <w:pStyle w:val="NormalWeb"/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 w:rsidRPr="00433716">
        <w:rPr>
          <w:rFonts w:ascii="Vrinda" w:hAnsi="Vrinda" w:cs="Vrinda"/>
          <w:b/>
          <w:bCs/>
          <w:color w:val="222222"/>
          <w:sz w:val="36"/>
          <w:szCs w:val="36"/>
        </w:rPr>
        <w:t>Project stakeholders</w:t>
      </w:r>
      <w:r w:rsidRPr="00433716">
        <w:rPr>
          <w:rFonts w:ascii="Vrinda" w:hAnsi="Vrinda" w:cs="Vrinda"/>
          <w:color w:val="222222"/>
          <w:sz w:val="36"/>
          <w:szCs w:val="36"/>
        </w:rPr>
        <w:t> are entities</w:t>
      </w:r>
      <w:r>
        <w:rPr>
          <w:rFonts w:ascii="Vrinda" w:hAnsi="Vrinda" w:cs="Vrinda"/>
          <w:color w:val="222222"/>
          <w:sz w:val="36"/>
          <w:szCs w:val="36"/>
        </w:rPr>
        <w:t xml:space="preserve"> / people</w:t>
      </w:r>
      <w:r w:rsidRPr="00433716">
        <w:rPr>
          <w:rFonts w:ascii="Vrinda" w:hAnsi="Vrinda" w:cs="Vrinda"/>
          <w:color w:val="222222"/>
          <w:sz w:val="36"/>
          <w:szCs w:val="36"/>
        </w:rPr>
        <w:t xml:space="preserve"> that have an interest in a given project. These stakeholders may be inside or outside an </w:t>
      </w:r>
      <w:r w:rsidR="00573160" w:rsidRPr="00573160">
        <w:rPr>
          <w:rFonts w:ascii="Vrinda" w:hAnsi="Vrinda" w:cs="Vrinda"/>
          <w:sz w:val="36"/>
          <w:szCs w:val="36"/>
        </w:rPr>
        <w:t>organization</w:t>
      </w:r>
      <w:r w:rsidR="00573160" w:rsidRPr="00433716">
        <w:rPr>
          <w:rFonts w:ascii="Vrinda" w:hAnsi="Vrinda" w:cs="Vrinda"/>
          <w:color w:val="222222"/>
          <w:sz w:val="36"/>
          <w:szCs w:val="36"/>
        </w:rPr>
        <w:t xml:space="preserve"> </w:t>
      </w:r>
      <w:r w:rsidRPr="00433716">
        <w:rPr>
          <w:rFonts w:ascii="Vrinda" w:hAnsi="Vrinda" w:cs="Vrinda"/>
          <w:color w:val="222222"/>
          <w:sz w:val="36"/>
          <w:szCs w:val="36"/>
        </w:rPr>
        <w:t>which:</w:t>
      </w:r>
    </w:p>
    <w:p w:rsidR="00433716" w:rsidRDefault="000C6CAD" w:rsidP="00433716">
      <w:pPr>
        <w:pStyle w:val="NormalWeb"/>
        <w:numPr>
          <w:ilvl w:val="0"/>
          <w:numId w:val="17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Sponsor</w:t>
      </w:r>
      <w:r w:rsidR="00433716">
        <w:rPr>
          <w:rFonts w:ascii="Vrinda" w:hAnsi="Vrinda" w:cs="Vrinda"/>
          <w:color w:val="222222"/>
          <w:sz w:val="36"/>
          <w:szCs w:val="36"/>
        </w:rPr>
        <w:t> a project</w:t>
      </w:r>
      <w:r w:rsidR="00433716" w:rsidRPr="00433716">
        <w:rPr>
          <w:rFonts w:ascii="Vrinda" w:hAnsi="Vrinda" w:cs="Vrinda"/>
          <w:color w:val="222222"/>
          <w:sz w:val="36"/>
          <w:szCs w:val="36"/>
        </w:rPr>
        <w:t xml:space="preserve"> or</w:t>
      </w:r>
    </w:p>
    <w:p w:rsidR="00433716" w:rsidRDefault="00433716" w:rsidP="00433716">
      <w:pPr>
        <w:pStyle w:val="NormalWeb"/>
        <w:numPr>
          <w:ilvl w:val="0"/>
          <w:numId w:val="17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H</w:t>
      </w:r>
      <w:r w:rsidRPr="00433716">
        <w:rPr>
          <w:rFonts w:ascii="Vrinda" w:hAnsi="Vrinda" w:cs="Vrinda"/>
          <w:color w:val="222222"/>
          <w:sz w:val="36"/>
          <w:szCs w:val="36"/>
        </w:rPr>
        <w:t>ave an interest or a gain upon a suc</w:t>
      </w:r>
      <w:r>
        <w:rPr>
          <w:rFonts w:ascii="Vrinda" w:hAnsi="Vrinda" w:cs="Vrinda"/>
          <w:color w:val="222222"/>
          <w:sz w:val="36"/>
          <w:szCs w:val="36"/>
        </w:rPr>
        <w:t>cessful completion of a project</w:t>
      </w:r>
    </w:p>
    <w:p w:rsidR="00433716" w:rsidRDefault="00433716" w:rsidP="00433716">
      <w:pPr>
        <w:pStyle w:val="NormalWeb"/>
        <w:numPr>
          <w:ilvl w:val="0"/>
          <w:numId w:val="17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M</w:t>
      </w:r>
      <w:r w:rsidRPr="00433716">
        <w:rPr>
          <w:rFonts w:ascii="Vrinda" w:hAnsi="Vrinda" w:cs="Vrinda"/>
          <w:color w:val="222222"/>
          <w:sz w:val="36"/>
          <w:szCs w:val="36"/>
        </w:rPr>
        <w:t>ay have a positive or negative influence in the project completion</w:t>
      </w:r>
    </w:p>
    <w:p w:rsidR="00433716" w:rsidRDefault="00433716" w:rsidP="00433716">
      <w:pPr>
        <w:pStyle w:val="NormalWeb"/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  <w:shd w:val="clear" w:color="auto" w:fill="FFFFFF"/>
        </w:rPr>
      </w:pPr>
    </w:p>
    <w:p w:rsidR="00433716" w:rsidRDefault="00433716" w:rsidP="00433716">
      <w:pPr>
        <w:pStyle w:val="NormalWeb"/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  <w:shd w:val="clear" w:color="auto" w:fill="FFFFFF"/>
        </w:rPr>
      </w:pPr>
      <w:r w:rsidRPr="00433716">
        <w:rPr>
          <w:rFonts w:ascii="Vrinda" w:hAnsi="Vrinda" w:cs="Vrinda"/>
          <w:color w:val="222222"/>
          <w:sz w:val="36"/>
          <w:szCs w:val="36"/>
          <w:shd w:val="clear" w:color="auto" w:fill="FFFFFF"/>
        </w:rPr>
        <w:t xml:space="preserve">The following are </w:t>
      </w:r>
      <w:r w:rsidRPr="00433716">
        <w:rPr>
          <w:rFonts w:ascii="Vrinda" w:hAnsi="Vrinda" w:cs="Vrinda"/>
          <w:b/>
          <w:color w:val="222222"/>
          <w:sz w:val="36"/>
          <w:szCs w:val="36"/>
          <w:shd w:val="clear" w:color="auto" w:fill="FFFFFF"/>
        </w:rPr>
        <w:t>Stakeholders of Matrimony App</w:t>
      </w:r>
      <w:r w:rsidRPr="00433716">
        <w:rPr>
          <w:rFonts w:ascii="Vrinda" w:hAnsi="Vrinda" w:cs="Vrinda"/>
          <w:color w:val="222222"/>
          <w:sz w:val="36"/>
          <w:szCs w:val="36"/>
          <w:shd w:val="clear" w:color="auto" w:fill="FFFFFF"/>
        </w:rPr>
        <w:t>:</w:t>
      </w:r>
    </w:p>
    <w:p w:rsidR="00433716" w:rsidRDefault="00433716" w:rsidP="00433716">
      <w:pPr>
        <w:pStyle w:val="NormalWeb"/>
        <w:numPr>
          <w:ilvl w:val="0"/>
          <w:numId w:val="18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  <w:shd w:val="clear" w:color="auto" w:fill="FFFFFF"/>
        </w:rPr>
      </w:pPr>
      <w:r>
        <w:rPr>
          <w:rFonts w:ascii="Vrinda" w:hAnsi="Vrinda" w:cs="Vrinda"/>
          <w:color w:val="222222"/>
          <w:sz w:val="36"/>
          <w:szCs w:val="36"/>
          <w:shd w:val="clear" w:color="auto" w:fill="FFFFFF"/>
        </w:rPr>
        <w:t>Admin</w:t>
      </w:r>
    </w:p>
    <w:p w:rsidR="00433716" w:rsidRDefault="00433716" w:rsidP="00433716">
      <w:pPr>
        <w:pStyle w:val="NormalWeb"/>
        <w:numPr>
          <w:ilvl w:val="0"/>
          <w:numId w:val="18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  <w:shd w:val="clear" w:color="auto" w:fill="FFFFFF"/>
        </w:rPr>
      </w:pPr>
      <w:r>
        <w:rPr>
          <w:rFonts w:ascii="Vrinda" w:hAnsi="Vrinda" w:cs="Vrinda"/>
          <w:color w:val="222222"/>
          <w:sz w:val="36"/>
          <w:szCs w:val="36"/>
          <w:shd w:val="clear" w:color="auto" w:fill="FFFFFF"/>
        </w:rPr>
        <w:t>Members</w:t>
      </w:r>
      <w:r w:rsidR="009213C5">
        <w:rPr>
          <w:rFonts w:ascii="Vrinda" w:hAnsi="Vrinda" w:cs="Vrinda"/>
          <w:color w:val="222222"/>
          <w:sz w:val="36"/>
          <w:szCs w:val="36"/>
          <w:shd w:val="clear" w:color="auto" w:fill="FFFFFF"/>
        </w:rPr>
        <w:t>(Paid Members)</w:t>
      </w:r>
    </w:p>
    <w:p w:rsidR="009213C5" w:rsidRDefault="00433716" w:rsidP="009213C5">
      <w:pPr>
        <w:pStyle w:val="NormalWeb"/>
        <w:numPr>
          <w:ilvl w:val="0"/>
          <w:numId w:val="18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  <w:shd w:val="clear" w:color="auto" w:fill="FFFFFF"/>
        </w:rPr>
      </w:pPr>
      <w:r>
        <w:rPr>
          <w:rFonts w:ascii="Vrinda" w:hAnsi="Vrinda" w:cs="Vrinda"/>
          <w:color w:val="222222"/>
          <w:sz w:val="36"/>
          <w:szCs w:val="36"/>
          <w:shd w:val="clear" w:color="auto" w:fill="FFFFFF"/>
        </w:rPr>
        <w:t>Visitors</w:t>
      </w:r>
      <w:r w:rsidR="009213C5">
        <w:rPr>
          <w:rFonts w:ascii="Vrinda" w:hAnsi="Vrinda" w:cs="Vrinda"/>
          <w:color w:val="222222"/>
          <w:sz w:val="36"/>
          <w:szCs w:val="36"/>
          <w:shd w:val="clear" w:color="auto" w:fill="FFFFFF"/>
        </w:rPr>
        <w:t>(Free Members)</w:t>
      </w:r>
    </w:p>
    <w:p w:rsidR="009213C5" w:rsidRDefault="009213C5" w:rsidP="009213C5">
      <w:pPr>
        <w:pStyle w:val="NormalWeb"/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  <w:shd w:val="clear" w:color="auto" w:fill="FFFFFF"/>
        </w:rPr>
      </w:pPr>
    </w:p>
    <w:p w:rsidR="000C6CAD" w:rsidRDefault="000C6CAD" w:rsidP="009213C5">
      <w:pPr>
        <w:pStyle w:val="NormalWeb"/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  <w:shd w:val="clear" w:color="auto" w:fill="FFFFFF"/>
        </w:rPr>
      </w:pPr>
    </w:p>
    <w:p w:rsidR="000C6CAD" w:rsidRDefault="000C6CAD" w:rsidP="009213C5">
      <w:pPr>
        <w:pStyle w:val="NormalWeb"/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  <w:shd w:val="clear" w:color="auto" w:fill="FFFFFF"/>
        </w:rPr>
      </w:pPr>
    </w:p>
    <w:p w:rsidR="000C6CAD" w:rsidRDefault="000C6CAD" w:rsidP="009213C5">
      <w:pPr>
        <w:pStyle w:val="NormalWeb"/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  <w:shd w:val="clear" w:color="auto" w:fill="FFFFFF"/>
        </w:rPr>
      </w:pPr>
    </w:p>
    <w:p w:rsidR="000C6CAD" w:rsidRDefault="000C6CAD" w:rsidP="009213C5">
      <w:pPr>
        <w:pStyle w:val="NormalWeb"/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  <w:shd w:val="clear" w:color="auto" w:fill="FFFFFF"/>
        </w:rPr>
      </w:pPr>
    </w:p>
    <w:p w:rsidR="009213C5" w:rsidRDefault="00573160" w:rsidP="009213C5">
      <w:pPr>
        <w:pStyle w:val="NormalWeb"/>
        <w:shd w:val="clear" w:color="auto" w:fill="FFFFFF"/>
        <w:spacing w:before="120" w:beforeAutospacing="0" w:after="120" w:afterAutospacing="0"/>
        <w:rPr>
          <w:rFonts w:ascii="Verdana" w:hAnsi="Verdana" w:cs="Vrinda"/>
          <w:color w:val="222222"/>
          <w:sz w:val="36"/>
          <w:szCs w:val="36"/>
          <w:shd w:val="clear" w:color="auto" w:fill="FFFFFF"/>
        </w:rPr>
      </w:pPr>
      <w:r>
        <w:rPr>
          <w:rFonts w:ascii="Verdana" w:hAnsi="Verdana" w:cs="Vrinda"/>
          <w:color w:val="222222"/>
          <w:sz w:val="36"/>
          <w:szCs w:val="36"/>
          <w:shd w:val="clear" w:color="auto" w:fill="FFFFFF"/>
        </w:rPr>
        <w:t>Admin Profile</w:t>
      </w:r>
      <w:r w:rsidR="009213C5">
        <w:rPr>
          <w:rFonts w:ascii="Verdana" w:hAnsi="Verdana" w:cs="Vrinda"/>
          <w:color w:val="222222"/>
          <w:sz w:val="36"/>
          <w:szCs w:val="36"/>
          <w:shd w:val="clear" w:color="auto" w:fill="FFFFFF"/>
        </w:rPr>
        <w:t>:</w:t>
      </w:r>
    </w:p>
    <w:p w:rsidR="009213C5" w:rsidRPr="009213C5" w:rsidRDefault="009213C5" w:rsidP="009213C5">
      <w:pPr>
        <w:pStyle w:val="NormalWeb"/>
        <w:numPr>
          <w:ilvl w:val="0"/>
          <w:numId w:val="19"/>
        </w:numPr>
        <w:shd w:val="clear" w:color="auto" w:fill="FFFFFF"/>
        <w:spacing w:before="120" w:beforeAutospacing="0" w:after="120" w:afterAutospacing="0"/>
        <w:rPr>
          <w:rFonts w:ascii="Verdana" w:hAnsi="Verdana" w:cs="Vrinda"/>
          <w:color w:val="222222"/>
          <w:sz w:val="36"/>
          <w:szCs w:val="36"/>
          <w:shd w:val="clear" w:color="auto" w:fill="FFFFFF"/>
        </w:rPr>
      </w:pPr>
      <w:r>
        <w:rPr>
          <w:rFonts w:ascii="Vrinda" w:hAnsi="Vrinda" w:cs="Vrinda"/>
          <w:color w:val="222222"/>
          <w:sz w:val="36"/>
          <w:szCs w:val="36"/>
          <w:shd w:val="clear" w:color="auto" w:fill="FFFFFF"/>
        </w:rPr>
        <w:t>Login</w:t>
      </w:r>
    </w:p>
    <w:p w:rsidR="009213C5" w:rsidRPr="009213C5" w:rsidRDefault="009213C5" w:rsidP="009213C5">
      <w:pPr>
        <w:pStyle w:val="NormalWeb"/>
        <w:numPr>
          <w:ilvl w:val="0"/>
          <w:numId w:val="19"/>
        </w:numPr>
        <w:shd w:val="clear" w:color="auto" w:fill="FFFFFF"/>
        <w:spacing w:before="120" w:beforeAutospacing="0" w:after="120" w:afterAutospacing="0"/>
        <w:rPr>
          <w:rFonts w:ascii="Verdana" w:hAnsi="Verdana" w:cs="Vrinda"/>
          <w:color w:val="222222"/>
          <w:sz w:val="36"/>
          <w:szCs w:val="36"/>
          <w:shd w:val="clear" w:color="auto" w:fill="FFFFFF"/>
        </w:rPr>
      </w:pPr>
      <w:r>
        <w:rPr>
          <w:rFonts w:ascii="Vrinda" w:hAnsi="Vrinda" w:cs="Vrinda"/>
          <w:color w:val="222222"/>
          <w:sz w:val="36"/>
          <w:szCs w:val="36"/>
          <w:shd w:val="clear" w:color="auto" w:fill="FFFFFF"/>
        </w:rPr>
        <w:t>Add new Bride / Groom</w:t>
      </w:r>
    </w:p>
    <w:p w:rsidR="009213C5" w:rsidRPr="009213C5" w:rsidRDefault="009213C5" w:rsidP="009213C5">
      <w:pPr>
        <w:pStyle w:val="NormalWeb"/>
        <w:numPr>
          <w:ilvl w:val="0"/>
          <w:numId w:val="19"/>
        </w:numPr>
        <w:shd w:val="clear" w:color="auto" w:fill="FFFFFF"/>
        <w:spacing w:before="120" w:beforeAutospacing="0" w:after="120" w:afterAutospacing="0"/>
        <w:rPr>
          <w:rFonts w:ascii="Verdana" w:hAnsi="Verdana" w:cs="Vrinda"/>
          <w:color w:val="222222"/>
          <w:sz w:val="36"/>
          <w:szCs w:val="36"/>
          <w:shd w:val="clear" w:color="auto" w:fill="FFFFFF"/>
        </w:rPr>
      </w:pPr>
      <w:r>
        <w:rPr>
          <w:rFonts w:ascii="Vrinda" w:hAnsi="Vrinda" w:cs="Vrinda"/>
          <w:color w:val="222222"/>
          <w:sz w:val="36"/>
          <w:szCs w:val="36"/>
          <w:shd w:val="clear" w:color="auto" w:fill="FFFFFF"/>
        </w:rPr>
        <w:t>Update existing Bride / Groom’s details</w:t>
      </w:r>
    </w:p>
    <w:p w:rsidR="009213C5" w:rsidRPr="009213C5" w:rsidRDefault="000C6CAD" w:rsidP="009213C5">
      <w:pPr>
        <w:pStyle w:val="NormalWeb"/>
        <w:numPr>
          <w:ilvl w:val="0"/>
          <w:numId w:val="19"/>
        </w:numPr>
        <w:shd w:val="clear" w:color="auto" w:fill="FFFFFF"/>
        <w:spacing w:before="120" w:beforeAutospacing="0" w:after="120" w:afterAutospacing="0"/>
        <w:rPr>
          <w:rFonts w:ascii="Verdana" w:hAnsi="Verdana" w:cs="Vrinda"/>
          <w:color w:val="222222"/>
          <w:sz w:val="36"/>
          <w:szCs w:val="36"/>
          <w:shd w:val="clear" w:color="auto" w:fill="FFFFFF"/>
        </w:rPr>
      </w:pPr>
      <w:r>
        <w:rPr>
          <w:rFonts w:ascii="Vrinda" w:hAnsi="Vrinda" w:cs="Vrinda"/>
          <w:color w:val="222222"/>
          <w:sz w:val="36"/>
          <w:szCs w:val="36"/>
          <w:shd w:val="clear" w:color="auto" w:fill="FFFFFF"/>
        </w:rPr>
        <w:t xml:space="preserve">Approve a </w:t>
      </w:r>
      <w:r w:rsidR="00573160">
        <w:rPr>
          <w:rFonts w:ascii="Vrinda" w:hAnsi="Vrinda" w:cs="Vrinda"/>
          <w:color w:val="222222"/>
          <w:sz w:val="36"/>
          <w:szCs w:val="36"/>
          <w:shd w:val="clear" w:color="auto" w:fill="FFFFFF"/>
        </w:rPr>
        <w:t>success</w:t>
      </w:r>
      <w:r w:rsidR="009213C5">
        <w:rPr>
          <w:rFonts w:ascii="Vrinda" w:hAnsi="Vrinda" w:cs="Vrinda"/>
          <w:color w:val="222222"/>
          <w:sz w:val="36"/>
          <w:szCs w:val="36"/>
          <w:shd w:val="clear" w:color="auto" w:fill="FFFFFF"/>
        </w:rPr>
        <w:t xml:space="preserve"> story</w:t>
      </w:r>
    </w:p>
    <w:p w:rsidR="009213C5" w:rsidRPr="009213C5" w:rsidRDefault="009213C5" w:rsidP="009213C5">
      <w:pPr>
        <w:pStyle w:val="NormalWeb"/>
        <w:numPr>
          <w:ilvl w:val="0"/>
          <w:numId w:val="19"/>
        </w:numPr>
        <w:shd w:val="clear" w:color="auto" w:fill="FFFFFF"/>
        <w:spacing w:before="120" w:beforeAutospacing="0" w:after="120" w:afterAutospacing="0"/>
        <w:rPr>
          <w:rFonts w:ascii="Verdana" w:hAnsi="Verdana" w:cs="Vrinda"/>
          <w:color w:val="222222"/>
          <w:sz w:val="36"/>
          <w:szCs w:val="36"/>
          <w:shd w:val="clear" w:color="auto" w:fill="FFFFFF"/>
        </w:rPr>
      </w:pPr>
      <w:r>
        <w:rPr>
          <w:rFonts w:ascii="Vrinda" w:hAnsi="Vrinda" w:cs="Vrinda"/>
          <w:color w:val="222222"/>
          <w:sz w:val="36"/>
          <w:szCs w:val="36"/>
          <w:shd w:val="clear" w:color="auto" w:fill="FFFFFF"/>
        </w:rPr>
        <w:t>Post Success stories</w:t>
      </w:r>
    </w:p>
    <w:p w:rsidR="009213C5" w:rsidRPr="00573160" w:rsidRDefault="009213C5" w:rsidP="009213C5">
      <w:pPr>
        <w:pStyle w:val="NormalWeb"/>
        <w:numPr>
          <w:ilvl w:val="0"/>
          <w:numId w:val="19"/>
        </w:numPr>
        <w:shd w:val="clear" w:color="auto" w:fill="FFFFFF"/>
        <w:spacing w:before="120" w:beforeAutospacing="0" w:after="120" w:afterAutospacing="0"/>
        <w:rPr>
          <w:rFonts w:ascii="Verdana" w:hAnsi="Verdana" w:cs="Vrinda"/>
          <w:color w:val="222222"/>
          <w:sz w:val="36"/>
          <w:szCs w:val="36"/>
          <w:shd w:val="clear" w:color="auto" w:fill="FFFFFF"/>
        </w:rPr>
      </w:pPr>
      <w:r>
        <w:rPr>
          <w:rFonts w:ascii="Vrinda" w:hAnsi="Vrinda" w:cs="Vrinda"/>
          <w:color w:val="222222"/>
          <w:sz w:val="36"/>
          <w:szCs w:val="36"/>
          <w:shd w:val="clear" w:color="auto" w:fill="FFFFFF"/>
        </w:rPr>
        <w:t>Activate / deactivate a profile</w:t>
      </w:r>
    </w:p>
    <w:p w:rsidR="00573160" w:rsidRPr="00573160" w:rsidRDefault="00573160" w:rsidP="00573160">
      <w:pPr>
        <w:pStyle w:val="NormalWeb"/>
        <w:numPr>
          <w:ilvl w:val="0"/>
          <w:numId w:val="19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Logout</w:t>
      </w:r>
    </w:p>
    <w:p w:rsidR="009213C5" w:rsidRDefault="009213C5" w:rsidP="00433716">
      <w:pPr>
        <w:pStyle w:val="NormalWeb"/>
        <w:shd w:val="clear" w:color="auto" w:fill="FFFFFF"/>
        <w:spacing w:before="120" w:beforeAutospacing="0" w:after="120" w:afterAutospacing="0"/>
        <w:ind w:left="360"/>
        <w:rPr>
          <w:rFonts w:ascii="Vrinda" w:hAnsi="Vrinda" w:cs="Vrinda"/>
          <w:color w:val="222222"/>
          <w:sz w:val="36"/>
          <w:szCs w:val="36"/>
        </w:rPr>
      </w:pPr>
    </w:p>
    <w:p w:rsidR="000C6CAD" w:rsidRDefault="000C6CAD" w:rsidP="000C6CAD">
      <w:pPr>
        <w:pStyle w:val="NormalWeb"/>
        <w:shd w:val="clear" w:color="auto" w:fill="FFFFFF"/>
        <w:spacing w:before="120" w:beforeAutospacing="0" w:after="120" w:afterAutospacing="0"/>
        <w:rPr>
          <w:rFonts w:ascii="Verdana" w:hAnsi="Verdana" w:cs="Vrinda"/>
          <w:color w:val="222222"/>
          <w:sz w:val="36"/>
          <w:szCs w:val="36"/>
          <w:shd w:val="clear" w:color="auto" w:fill="FFFFFF"/>
        </w:rPr>
      </w:pPr>
      <w:r>
        <w:rPr>
          <w:rFonts w:ascii="Verdana" w:hAnsi="Verdana" w:cs="Vrinda"/>
          <w:color w:val="222222"/>
          <w:sz w:val="36"/>
          <w:szCs w:val="36"/>
          <w:shd w:val="clear" w:color="auto" w:fill="FFFFFF"/>
        </w:rPr>
        <w:t xml:space="preserve">Membership </w:t>
      </w:r>
      <w:r w:rsidR="00573160">
        <w:rPr>
          <w:rFonts w:ascii="Verdana" w:hAnsi="Verdana" w:cs="Vrinda"/>
          <w:color w:val="222222"/>
          <w:sz w:val="36"/>
          <w:szCs w:val="36"/>
          <w:shd w:val="clear" w:color="auto" w:fill="FFFFFF"/>
        </w:rPr>
        <w:t>Profile (</w:t>
      </w:r>
      <w:r>
        <w:rPr>
          <w:rFonts w:ascii="Verdana" w:hAnsi="Verdana" w:cs="Vrinda"/>
          <w:color w:val="222222"/>
          <w:sz w:val="36"/>
          <w:szCs w:val="36"/>
          <w:shd w:val="clear" w:color="auto" w:fill="FFFFFF"/>
        </w:rPr>
        <w:t>Paid):</w:t>
      </w:r>
    </w:p>
    <w:p w:rsidR="000C6CAD" w:rsidRDefault="000C6CAD" w:rsidP="00B0140E">
      <w:pPr>
        <w:pStyle w:val="NormalWeb"/>
        <w:numPr>
          <w:ilvl w:val="0"/>
          <w:numId w:val="20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Register</w:t>
      </w:r>
    </w:p>
    <w:p w:rsidR="000C6CAD" w:rsidRDefault="000C6CAD" w:rsidP="00B0140E">
      <w:pPr>
        <w:pStyle w:val="NormalWeb"/>
        <w:numPr>
          <w:ilvl w:val="0"/>
          <w:numId w:val="20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Login</w:t>
      </w:r>
    </w:p>
    <w:p w:rsidR="000C6CAD" w:rsidRDefault="009A7C75" w:rsidP="00B0140E">
      <w:pPr>
        <w:pStyle w:val="NormalWeb"/>
        <w:numPr>
          <w:ilvl w:val="0"/>
          <w:numId w:val="20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Add details such as :</w:t>
      </w:r>
    </w:p>
    <w:p w:rsidR="000C6CAD" w:rsidRDefault="000C6CAD" w:rsidP="000C6CAD">
      <w:pPr>
        <w:pStyle w:val="NormalWeb"/>
        <w:numPr>
          <w:ilvl w:val="1"/>
          <w:numId w:val="20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 xml:space="preserve">Personal </w:t>
      </w:r>
    </w:p>
    <w:p w:rsidR="000C6CAD" w:rsidRPr="000C6CAD" w:rsidRDefault="000C6CAD" w:rsidP="000C6CAD">
      <w:pPr>
        <w:pStyle w:val="NormalWeb"/>
        <w:numPr>
          <w:ilvl w:val="1"/>
          <w:numId w:val="20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Qualification</w:t>
      </w:r>
    </w:p>
    <w:p w:rsidR="000C6CAD" w:rsidRDefault="000C6CAD" w:rsidP="000C6CAD">
      <w:pPr>
        <w:pStyle w:val="NormalWeb"/>
        <w:numPr>
          <w:ilvl w:val="1"/>
          <w:numId w:val="20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Career</w:t>
      </w:r>
    </w:p>
    <w:p w:rsidR="000C6CAD" w:rsidRDefault="000C6CAD" w:rsidP="000C6CAD">
      <w:pPr>
        <w:pStyle w:val="NormalWeb"/>
        <w:numPr>
          <w:ilvl w:val="1"/>
          <w:numId w:val="20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Family</w:t>
      </w:r>
    </w:p>
    <w:p w:rsidR="000C6CAD" w:rsidRDefault="000C6CAD" w:rsidP="000C6CAD">
      <w:pPr>
        <w:pStyle w:val="NormalWeb"/>
        <w:numPr>
          <w:ilvl w:val="1"/>
          <w:numId w:val="20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Religious</w:t>
      </w:r>
    </w:p>
    <w:p w:rsidR="000C6CAD" w:rsidRDefault="000C6CAD" w:rsidP="000C6CAD">
      <w:pPr>
        <w:pStyle w:val="NormalWeb"/>
        <w:numPr>
          <w:ilvl w:val="1"/>
          <w:numId w:val="20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Lifestyle</w:t>
      </w:r>
    </w:p>
    <w:p w:rsidR="000C6CAD" w:rsidRDefault="000C6CAD" w:rsidP="000C6CAD">
      <w:pPr>
        <w:pStyle w:val="NormalWeb"/>
        <w:numPr>
          <w:ilvl w:val="1"/>
          <w:numId w:val="20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lastRenderedPageBreak/>
        <w:t>Address</w:t>
      </w:r>
    </w:p>
    <w:p w:rsidR="000C6CAD" w:rsidRDefault="000C6CAD" w:rsidP="000C6CAD">
      <w:pPr>
        <w:pStyle w:val="NormalWeb"/>
        <w:numPr>
          <w:ilvl w:val="1"/>
          <w:numId w:val="20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Gothram</w:t>
      </w:r>
    </w:p>
    <w:p w:rsidR="00B0140E" w:rsidRDefault="000C6CAD" w:rsidP="00B0140E">
      <w:pPr>
        <w:pStyle w:val="NormalWeb"/>
        <w:numPr>
          <w:ilvl w:val="1"/>
          <w:numId w:val="20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 xml:space="preserve">Physical Appearance </w:t>
      </w:r>
      <w:r>
        <w:rPr>
          <w:rFonts w:ascii="Vrinda" w:hAnsi="Vrinda" w:cs="Vrinda"/>
          <w:color w:val="222222"/>
          <w:sz w:val="36"/>
          <w:szCs w:val="36"/>
        </w:rPr>
        <w:tab/>
      </w:r>
    </w:p>
    <w:p w:rsidR="00B0140E" w:rsidRDefault="00B0140E" w:rsidP="00B0140E">
      <w:pPr>
        <w:pStyle w:val="NormalWeb"/>
        <w:numPr>
          <w:ilvl w:val="0"/>
          <w:numId w:val="20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Set profile privacy (e</w:t>
      </w:r>
      <w:r w:rsidR="00573160">
        <w:rPr>
          <w:rFonts w:ascii="Vrinda" w:hAnsi="Vrinda" w:cs="Vrinda"/>
          <w:color w:val="222222"/>
          <w:sz w:val="36"/>
          <w:szCs w:val="36"/>
        </w:rPr>
        <w:t>.g. Public, privat</w:t>
      </w:r>
      <w:r>
        <w:rPr>
          <w:rFonts w:ascii="Vrinda" w:hAnsi="Vrinda" w:cs="Vrinda"/>
          <w:color w:val="222222"/>
          <w:sz w:val="36"/>
          <w:szCs w:val="36"/>
        </w:rPr>
        <w:t>e or mutual)</w:t>
      </w:r>
    </w:p>
    <w:p w:rsidR="00B0140E" w:rsidRDefault="00B0140E" w:rsidP="00B0140E">
      <w:pPr>
        <w:pStyle w:val="NormalWeb"/>
        <w:numPr>
          <w:ilvl w:val="0"/>
          <w:numId w:val="20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Can Send Interest to paid as well as free profiles</w:t>
      </w:r>
    </w:p>
    <w:p w:rsidR="00B0140E" w:rsidRDefault="00B0140E" w:rsidP="00B0140E">
      <w:pPr>
        <w:pStyle w:val="NormalWeb"/>
        <w:numPr>
          <w:ilvl w:val="0"/>
          <w:numId w:val="20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Receive Interest from only paid profiles</w:t>
      </w:r>
    </w:p>
    <w:p w:rsidR="00B0140E" w:rsidRDefault="00B0140E" w:rsidP="00B0140E">
      <w:pPr>
        <w:pStyle w:val="NormalWeb"/>
        <w:numPr>
          <w:ilvl w:val="0"/>
          <w:numId w:val="20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Add Partner Preferences</w:t>
      </w:r>
    </w:p>
    <w:p w:rsidR="00B0140E" w:rsidRDefault="00B0140E" w:rsidP="00B0140E">
      <w:pPr>
        <w:pStyle w:val="NormalWeb"/>
        <w:numPr>
          <w:ilvl w:val="0"/>
          <w:numId w:val="20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Search profiles by id / username</w:t>
      </w:r>
    </w:p>
    <w:p w:rsidR="00B0140E" w:rsidRDefault="00B0140E" w:rsidP="00B0140E">
      <w:pPr>
        <w:pStyle w:val="NormalWeb"/>
        <w:numPr>
          <w:ilvl w:val="0"/>
          <w:numId w:val="20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 xml:space="preserve">Search by applying filters like age group, salary, religion, caste, area, </w:t>
      </w:r>
      <w:r w:rsidR="00573160">
        <w:rPr>
          <w:rFonts w:ascii="Vrinda" w:hAnsi="Vrinda" w:cs="Vrinda"/>
          <w:color w:val="222222"/>
          <w:sz w:val="36"/>
          <w:szCs w:val="36"/>
        </w:rPr>
        <w:t>etc.</w:t>
      </w:r>
    </w:p>
    <w:p w:rsidR="00B0140E" w:rsidRDefault="00B0140E" w:rsidP="00B0140E">
      <w:pPr>
        <w:pStyle w:val="NormalWeb"/>
        <w:numPr>
          <w:ilvl w:val="0"/>
          <w:numId w:val="20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Block inappropriate profiles</w:t>
      </w:r>
    </w:p>
    <w:p w:rsidR="00B0140E" w:rsidRDefault="00B0140E" w:rsidP="00B0140E">
      <w:pPr>
        <w:pStyle w:val="NormalWeb"/>
        <w:numPr>
          <w:ilvl w:val="0"/>
          <w:numId w:val="20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View Success stories</w:t>
      </w:r>
    </w:p>
    <w:p w:rsidR="00B0140E" w:rsidRDefault="00B0140E" w:rsidP="00B0140E">
      <w:pPr>
        <w:pStyle w:val="NormalWeb"/>
        <w:numPr>
          <w:ilvl w:val="0"/>
          <w:numId w:val="20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Receive notifications</w:t>
      </w:r>
    </w:p>
    <w:p w:rsidR="00B0140E" w:rsidRDefault="00B0140E" w:rsidP="00B0140E">
      <w:pPr>
        <w:pStyle w:val="NormalWeb"/>
        <w:numPr>
          <w:ilvl w:val="0"/>
          <w:numId w:val="20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Online chat</w:t>
      </w:r>
    </w:p>
    <w:p w:rsidR="00573160" w:rsidRDefault="00573160" w:rsidP="00573160">
      <w:pPr>
        <w:pStyle w:val="NormalWeb"/>
        <w:numPr>
          <w:ilvl w:val="0"/>
          <w:numId w:val="20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Save profiles as favorite</w:t>
      </w:r>
    </w:p>
    <w:p w:rsidR="00573160" w:rsidRPr="00573160" w:rsidRDefault="00573160" w:rsidP="00573160">
      <w:pPr>
        <w:pStyle w:val="NormalWeb"/>
        <w:numPr>
          <w:ilvl w:val="0"/>
          <w:numId w:val="20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</w:rPr>
      </w:pPr>
      <w:r w:rsidRPr="00573160">
        <w:rPr>
          <w:rFonts w:ascii="Vrinda" w:hAnsi="Vrinda" w:cs="Vrinda"/>
          <w:color w:val="222222"/>
          <w:sz w:val="36"/>
          <w:szCs w:val="36"/>
        </w:rPr>
        <w:t>Logout</w:t>
      </w:r>
    </w:p>
    <w:p w:rsidR="00573160" w:rsidRDefault="00573160" w:rsidP="00B0140E">
      <w:pPr>
        <w:pStyle w:val="NormalWeb"/>
        <w:numPr>
          <w:ilvl w:val="0"/>
          <w:numId w:val="20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Deactivate my profile</w:t>
      </w:r>
    </w:p>
    <w:p w:rsidR="009A7C75" w:rsidRDefault="009A7C75" w:rsidP="00B0140E">
      <w:pPr>
        <w:pStyle w:val="NormalWeb"/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</w:p>
    <w:p w:rsidR="00B0140E" w:rsidRDefault="00B0140E" w:rsidP="00B0140E">
      <w:pPr>
        <w:pStyle w:val="NormalWeb"/>
        <w:shd w:val="clear" w:color="auto" w:fill="FFFFFF"/>
        <w:spacing w:before="120" w:beforeAutospacing="0" w:after="120" w:afterAutospacing="0"/>
        <w:rPr>
          <w:rFonts w:ascii="Verdana" w:hAnsi="Verdana" w:cs="Vrinda"/>
          <w:color w:val="222222"/>
          <w:sz w:val="36"/>
          <w:szCs w:val="36"/>
          <w:shd w:val="clear" w:color="auto" w:fill="FFFFFF"/>
        </w:rPr>
      </w:pPr>
      <w:r>
        <w:rPr>
          <w:rFonts w:ascii="Verdana" w:hAnsi="Verdana" w:cs="Vrinda"/>
          <w:color w:val="222222"/>
          <w:sz w:val="36"/>
          <w:szCs w:val="36"/>
          <w:shd w:val="clear" w:color="auto" w:fill="FFFFFF"/>
        </w:rPr>
        <w:t>Visitor’s Profile (Free):</w:t>
      </w:r>
    </w:p>
    <w:p w:rsidR="00B0140E" w:rsidRPr="00573160" w:rsidRDefault="00B0140E" w:rsidP="00B0140E">
      <w:pPr>
        <w:pStyle w:val="NormalWeb"/>
        <w:numPr>
          <w:ilvl w:val="0"/>
          <w:numId w:val="21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  <w:shd w:val="clear" w:color="auto" w:fill="FFFFFF"/>
        </w:rPr>
      </w:pPr>
      <w:r w:rsidRPr="00573160">
        <w:rPr>
          <w:rFonts w:ascii="Vrinda" w:hAnsi="Vrinda" w:cs="Vrinda"/>
          <w:color w:val="222222"/>
          <w:sz w:val="36"/>
          <w:szCs w:val="36"/>
          <w:shd w:val="clear" w:color="auto" w:fill="FFFFFF"/>
        </w:rPr>
        <w:t>Register</w:t>
      </w:r>
    </w:p>
    <w:p w:rsidR="00B0140E" w:rsidRPr="00573160" w:rsidRDefault="00B0140E" w:rsidP="00B0140E">
      <w:pPr>
        <w:pStyle w:val="NormalWeb"/>
        <w:numPr>
          <w:ilvl w:val="0"/>
          <w:numId w:val="21"/>
        </w:numPr>
        <w:shd w:val="clear" w:color="auto" w:fill="FFFFFF"/>
        <w:spacing w:before="120" w:beforeAutospacing="0" w:after="120" w:afterAutospacing="0"/>
        <w:ind w:left="780"/>
        <w:rPr>
          <w:rFonts w:ascii="Vrinda" w:hAnsi="Vrinda" w:cs="Vrinda"/>
          <w:color w:val="222222"/>
          <w:sz w:val="36"/>
          <w:szCs w:val="36"/>
          <w:shd w:val="clear" w:color="auto" w:fill="FFFFFF"/>
        </w:rPr>
      </w:pPr>
      <w:r w:rsidRPr="00573160">
        <w:rPr>
          <w:rFonts w:ascii="Vrinda" w:hAnsi="Vrinda" w:cs="Vrinda"/>
          <w:color w:val="222222"/>
          <w:sz w:val="36"/>
          <w:szCs w:val="36"/>
          <w:shd w:val="clear" w:color="auto" w:fill="FFFFFF"/>
        </w:rPr>
        <w:lastRenderedPageBreak/>
        <w:t>Login</w:t>
      </w:r>
    </w:p>
    <w:p w:rsidR="00B0140E" w:rsidRDefault="00B0140E" w:rsidP="00B0140E">
      <w:pPr>
        <w:pStyle w:val="NormalWeb"/>
        <w:numPr>
          <w:ilvl w:val="0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 xml:space="preserve">Add details such as : </w:t>
      </w:r>
    </w:p>
    <w:p w:rsidR="00B0140E" w:rsidRDefault="00B0140E" w:rsidP="00B0140E">
      <w:pPr>
        <w:pStyle w:val="NormalWeb"/>
        <w:numPr>
          <w:ilvl w:val="1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 xml:space="preserve">Personal </w:t>
      </w:r>
    </w:p>
    <w:p w:rsidR="00B0140E" w:rsidRPr="000C6CAD" w:rsidRDefault="00B0140E" w:rsidP="00B0140E">
      <w:pPr>
        <w:pStyle w:val="NormalWeb"/>
        <w:numPr>
          <w:ilvl w:val="1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Qualification</w:t>
      </w:r>
    </w:p>
    <w:p w:rsidR="00B0140E" w:rsidRDefault="00B0140E" w:rsidP="00B0140E">
      <w:pPr>
        <w:pStyle w:val="NormalWeb"/>
        <w:numPr>
          <w:ilvl w:val="1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Career</w:t>
      </w:r>
    </w:p>
    <w:p w:rsidR="00B0140E" w:rsidRDefault="00B0140E" w:rsidP="00B0140E">
      <w:pPr>
        <w:pStyle w:val="NormalWeb"/>
        <w:numPr>
          <w:ilvl w:val="1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Family</w:t>
      </w:r>
    </w:p>
    <w:p w:rsidR="00B0140E" w:rsidRDefault="00B0140E" w:rsidP="00B0140E">
      <w:pPr>
        <w:pStyle w:val="NormalWeb"/>
        <w:numPr>
          <w:ilvl w:val="1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Religious</w:t>
      </w:r>
    </w:p>
    <w:p w:rsidR="00B0140E" w:rsidRDefault="00B0140E" w:rsidP="00B0140E">
      <w:pPr>
        <w:pStyle w:val="NormalWeb"/>
        <w:numPr>
          <w:ilvl w:val="1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Lifestyle</w:t>
      </w:r>
    </w:p>
    <w:p w:rsidR="00B0140E" w:rsidRDefault="00B0140E" w:rsidP="00B0140E">
      <w:pPr>
        <w:pStyle w:val="NormalWeb"/>
        <w:numPr>
          <w:ilvl w:val="1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Address</w:t>
      </w:r>
    </w:p>
    <w:p w:rsidR="00B0140E" w:rsidRDefault="00B0140E" w:rsidP="00B0140E">
      <w:pPr>
        <w:pStyle w:val="NormalWeb"/>
        <w:numPr>
          <w:ilvl w:val="1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Gothram</w:t>
      </w:r>
    </w:p>
    <w:p w:rsidR="00B0140E" w:rsidRDefault="00B0140E" w:rsidP="00B0140E">
      <w:pPr>
        <w:pStyle w:val="NormalWeb"/>
        <w:numPr>
          <w:ilvl w:val="1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 xml:space="preserve">Physical Appearance </w:t>
      </w:r>
      <w:r>
        <w:rPr>
          <w:rFonts w:ascii="Vrinda" w:hAnsi="Vrinda" w:cs="Vrinda"/>
          <w:color w:val="222222"/>
          <w:sz w:val="36"/>
          <w:szCs w:val="36"/>
        </w:rPr>
        <w:tab/>
      </w:r>
    </w:p>
    <w:p w:rsidR="00B0140E" w:rsidRDefault="00B0140E" w:rsidP="00B0140E">
      <w:pPr>
        <w:pStyle w:val="NormalWeb"/>
        <w:numPr>
          <w:ilvl w:val="0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Set profile privacy (</w:t>
      </w:r>
      <w:r w:rsidR="00573160">
        <w:rPr>
          <w:rFonts w:ascii="Vrinda" w:hAnsi="Vrinda" w:cs="Vrinda"/>
          <w:color w:val="222222"/>
          <w:sz w:val="36"/>
          <w:szCs w:val="36"/>
        </w:rPr>
        <w:t>e.g.</w:t>
      </w:r>
      <w:r>
        <w:rPr>
          <w:rFonts w:ascii="Vrinda" w:hAnsi="Vrinda" w:cs="Vrinda"/>
          <w:color w:val="222222"/>
          <w:sz w:val="36"/>
          <w:szCs w:val="36"/>
        </w:rPr>
        <w:t xml:space="preserve"> Public, </w:t>
      </w:r>
      <w:r w:rsidR="00573160">
        <w:rPr>
          <w:rFonts w:ascii="Vrinda" w:hAnsi="Vrinda" w:cs="Vrinda"/>
          <w:color w:val="222222"/>
          <w:sz w:val="36"/>
          <w:szCs w:val="36"/>
        </w:rPr>
        <w:t>private</w:t>
      </w:r>
      <w:r>
        <w:rPr>
          <w:rFonts w:ascii="Vrinda" w:hAnsi="Vrinda" w:cs="Vrinda"/>
          <w:color w:val="222222"/>
          <w:sz w:val="36"/>
          <w:szCs w:val="36"/>
        </w:rPr>
        <w:t xml:space="preserve"> or mutual)</w:t>
      </w:r>
    </w:p>
    <w:p w:rsidR="00B0140E" w:rsidRDefault="00B0140E" w:rsidP="00B0140E">
      <w:pPr>
        <w:pStyle w:val="NormalWeb"/>
        <w:numPr>
          <w:ilvl w:val="0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Can Send Interest</w:t>
      </w:r>
      <w:r w:rsidR="00573160">
        <w:rPr>
          <w:rFonts w:ascii="Vrinda" w:hAnsi="Vrinda" w:cs="Vrinda"/>
          <w:color w:val="222222"/>
          <w:sz w:val="36"/>
          <w:szCs w:val="36"/>
        </w:rPr>
        <w:t xml:space="preserve"> to </w:t>
      </w:r>
      <w:r>
        <w:rPr>
          <w:rFonts w:ascii="Vrinda" w:hAnsi="Vrinda" w:cs="Vrinda"/>
          <w:color w:val="222222"/>
          <w:sz w:val="36"/>
          <w:szCs w:val="36"/>
        </w:rPr>
        <w:t>free profiles</w:t>
      </w:r>
      <w:r w:rsidR="00573160">
        <w:rPr>
          <w:rFonts w:ascii="Vrinda" w:hAnsi="Vrinda" w:cs="Vrinda"/>
          <w:color w:val="222222"/>
          <w:sz w:val="36"/>
          <w:szCs w:val="36"/>
        </w:rPr>
        <w:t xml:space="preserve"> only</w:t>
      </w:r>
    </w:p>
    <w:p w:rsidR="00B0140E" w:rsidRDefault="00B0140E" w:rsidP="00B0140E">
      <w:pPr>
        <w:pStyle w:val="NormalWeb"/>
        <w:numPr>
          <w:ilvl w:val="0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Receive Interest</w:t>
      </w:r>
      <w:r w:rsidR="00573160">
        <w:rPr>
          <w:rFonts w:ascii="Vrinda" w:hAnsi="Vrinda" w:cs="Vrinda"/>
          <w:color w:val="222222"/>
          <w:sz w:val="36"/>
          <w:szCs w:val="36"/>
        </w:rPr>
        <w:t xml:space="preserve">s from </w:t>
      </w:r>
      <w:r>
        <w:rPr>
          <w:rFonts w:ascii="Vrinda" w:hAnsi="Vrinda" w:cs="Vrinda"/>
          <w:color w:val="222222"/>
          <w:sz w:val="36"/>
          <w:szCs w:val="36"/>
        </w:rPr>
        <w:t xml:space="preserve">paid </w:t>
      </w:r>
      <w:r w:rsidR="00573160">
        <w:rPr>
          <w:rFonts w:ascii="Vrinda" w:hAnsi="Vrinda" w:cs="Vrinda"/>
          <w:color w:val="222222"/>
          <w:sz w:val="36"/>
          <w:szCs w:val="36"/>
        </w:rPr>
        <w:t xml:space="preserve">as well as free </w:t>
      </w:r>
      <w:r>
        <w:rPr>
          <w:rFonts w:ascii="Vrinda" w:hAnsi="Vrinda" w:cs="Vrinda"/>
          <w:color w:val="222222"/>
          <w:sz w:val="36"/>
          <w:szCs w:val="36"/>
        </w:rPr>
        <w:t>profiles</w:t>
      </w:r>
    </w:p>
    <w:p w:rsidR="00B0140E" w:rsidRDefault="00573160" w:rsidP="00573160">
      <w:pPr>
        <w:pStyle w:val="NormalWeb"/>
        <w:numPr>
          <w:ilvl w:val="0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View Success stories</w:t>
      </w:r>
    </w:p>
    <w:p w:rsidR="00573160" w:rsidRDefault="00573160" w:rsidP="00573160">
      <w:pPr>
        <w:pStyle w:val="NormalWeb"/>
        <w:numPr>
          <w:ilvl w:val="0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Receive notifications</w:t>
      </w:r>
    </w:p>
    <w:p w:rsidR="00573160" w:rsidRDefault="00573160" w:rsidP="00573160">
      <w:pPr>
        <w:pStyle w:val="NormalWeb"/>
        <w:numPr>
          <w:ilvl w:val="0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View Success stories</w:t>
      </w:r>
    </w:p>
    <w:p w:rsidR="00573160" w:rsidRDefault="00573160" w:rsidP="00573160">
      <w:pPr>
        <w:pStyle w:val="NormalWeb"/>
        <w:numPr>
          <w:ilvl w:val="0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Logout</w:t>
      </w:r>
    </w:p>
    <w:p w:rsidR="00573160" w:rsidRDefault="00573160" w:rsidP="00573160">
      <w:pPr>
        <w:pStyle w:val="NormalWeb"/>
        <w:numPr>
          <w:ilvl w:val="0"/>
          <w:numId w:val="21"/>
        </w:numPr>
        <w:shd w:val="clear" w:color="auto" w:fill="FFFFFF"/>
        <w:spacing w:before="120" w:beforeAutospacing="0" w:after="120" w:afterAutospacing="0"/>
        <w:rPr>
          <w:rFonts w:ascii="Vrinda" w:hAnsi="Vrinda" w:cs="Vrinda"/>
          <w:color w:val="222222"/>
          <w:sz w:val="36"/>
          <w:szCs w:val="36"/>
        </w:rPr>
      </w:pPr>
      <w:r>
        <w:rPr>
          <w:rFonts w:ascii="Vrinda" w:hAnsi="Vrinda" w:cs="Vrinda"/>
          <w:color w:val="222222"/>
          <w:sz w:val="36"/>
          <w:szCs w:val="36"/>
        </w:rPr>
        <w:t>Deactivate my profile</w:t>
      </w:r>
    </w:p>
    <w:p w:rsidR="00C75348" w:rsidRDefault="00C75348" w:rsidP="00C75348">
      <w:pPr>
        <w:pStyle w:val="NormalWeb"/>
        <w:shd w:val="clear" w:color="auto" w:fill="FFFFFF"/>
        <w:spacing w:before="120" w:beforeAutospacing="0" w:after="120" w:afterAutospacing="0"/>
        <w:ind w:left="720"/>
        <w:rPr>
          <w:rFonts w:ascii="Vrinda" w:hAnsi="Vrinda" w:cs="Vrinda"/>
          <w:color w:val="222222"/>
          <w:sz w:val="36"/>
          <w:szCs w:val="36"/>
        </w:rPr>
      </w:pPr>
    </w:p>
    <w:p w:rsidR="00C75348" w:rsidRDefault="00C75348" w:rsidP="00573160"/>
    <w:p w:rsidR="00C75348" w:rsidRPr="00C75348" w:rsidRDefault="00C75348" w:rsidP="00C75348">
      <w:pPr>
        <w:pStyle w:val="Heading1"/>
        <w:jc w:val="center"/>
        <w:rPr>
          <w:rFonts w:ascii="Verdana" w:hAnsi="Verdana"/>
          <w:sz w:val="50"/>
          <w:szCs w:val="50"/>
        </w:rPr>
      </w:pPr>
      <w:bookmarkStart w:id="4" w:name="_Toc24554225"/>
      <w:r>
        <w:rPr>
          <w:rFonts w:ascii="Verdana" w:hAnsi="Verdana"/>
          <w:sz w:val="50"/>
          <w:szCs w:val="50"/>
        </w:rPr>
        <w:lastRenderedPageBreak/>
        <w:t>Flowchart</w:t>
      </w:r>
      <w:bookmarkEnd w:id="4"/>
    </w:p>
    <w:p w:rsidR="00C75348" w:rsidRDefault="00C00BDD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34A24B0" wp14:editId="6E6E4828">
                <wp:simplePos x="0" y="0"/>
                <wp:positionH relativeFrom="column">
                  <wp:posOffset>-259492</wp:posOffset>
                </wp:positionH>
                <wp:positionV relativeFrom="paragraph">
                  <wp:posOffset>235808</wp:posOffset>
                </wp:positionV>
                <wp:extent cx="2161309" cy="872836"/>
                <wp:effectExtent l="0" t="0" r="10795" b="2286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1309" cy="8728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3160" w:rsidRPr="00543575" w:rsidRDefault="00573160" w:rsidP="00573160">
                            <w:pPr>
                              <w:jc w:val="center"/>
                              <w:rPr>
                                <w:rFonts w:ascii="Lucida Fax" w:hAnsi="Lucida Fax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Lucida Fax" w:hAnsi="Lucida Fax"/>
                                <w:sz w:val="40"/>
                                <w:szCs w:val="40"/>
                              </w:rPr>
                              <w:t>Flowchart (</w:t>
                            </w:r>
                            <w:r w:rsidRPr="00543575">
                              <w:rPr>
                                <w:rFonts w:ascii="Lucida Fax" w:hAnsi="Lucida Fax"/>
                                <w:sz w:val="40"/>
                                <w:szCs w:val="40"/>
                              </w:rPr>
                              <w:t>Admin</w:t>
                            </w:r>
                            <w:r w:rsidR="002B1726">
                              <w:rPr>
                                <w:rFonts w:ascii="Lucida Fax" w:hAnsi="Lucida Fax"/>
                                <w:sz w:val="40"/>
                                <w:szCs w:val="40"/>
                              </w:rPr>
                              <w:t>)</w:t>
                            </w:r>
                            <w:r>
                              <w:rPr>
                                <w:rFonts w:ascii="Lucida Fax" w:hAnsi="Lucida Fax"/>
                                <w:sz w:val="40"/>
                                <w:szCs w:val="40"/>
                              </w:rPr>
                              <w:t>:</w:t>
                            </w:r>
                          </w:p>
                          <w:p w:rsidR="00573160" w:rsidRDefault="00573160" w:rsidP="0057316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4A24B0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-20.45pt;margin-top:18.55pt;width:170.2pt;height:68.7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" fillcolor="white [3201]" strokecolor="white [3212]" strokeweight=".5pt">
                <v:textbox>
                  <w:txbxContent>
                    <w:p w:rsidR="00573160" w:rsidRPr="00543575" w:rsidRDefault="00573160" w:rsidP="00573160">
                      <w:pPr>
                        <w:jc w:val="center"/>
                        <w:rPr>
                          <w:rFonts w:ascii="Lucida Fax" w:hAnsi="Lucida Fax"/>
                          <w:sz w:val="40"/>
                          <w:szCs w:val="40"/>
                        </w:rPr>
                      </w:pPr>
                      <w:r>
                        <w:rPr>
                          <w:rFonts w:ascii="Lucida Fax" w:hAnsi="Lucida Fax"/>
                          <w:sz w:val="40"/>
                          <w:szCs w:val="40"/>
                        </w:rPr>
                        <w:t>Flowchart (</w:t>
                      </w:r>
                      <w:r w:rsidRPr="00543575">
                        <w:rPr>
                          <w:rFonts w:ascii="Lucida Fax" w:hAnsi="Lucida Fax"/>
                          <w:sz w:val="40"/>
                          <w:szCs w:val="40"/>
                        </w:rPr>
                        <w:t>Admin</w:t>
                      </w:r>
                      <w:r w:rsidR="002B1726">
                        <w:rPr>
                          <w:rFonts w:ascii="Lucida Fax" w:hAnsi="Lucida Fax"/>
                          <w:sz w:val="40"/>
                          <w:szCs w:val="40"/>
                        </w:rPr>
                        <w:t>)</w:t>
                      </w:r>
                      <w:r>
                        <w:rPr>
                          <w:rFonts w:ascii="Lucida Fax" w:hAnsi="Lucida Fax"/>
                          <w:sz w:val="40"/>
                          <w:szCs w:val="40"/>
                        </w:rPr>
                        <w:t>:</w:t>
                      </w:r>
                    </w:p>
                    <w:p w:rsidR="00573160" w:rsidRDefault="00573160" w:rsidP="00573160"/>
                  </w:txbxContent>
                </v:textbox>
              </v:shape>
            </w:pict>
          </mc:Fallback>
        </mc:AlternateContent>
      </w:r>
    </w:p>
    <w:p w:rsidR="00573160" w:rsidRDefault="00573160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A59357D" wp14:editId="1B65B6A2">
                <wp:simplePos x="0" y="0"/>
                <wp:positionH relativeFrom="column">
                  <wp:posOffset>2848708</wp:posOffset>
                </wp:positionH>
                <wp:positionV relativeFrom="paragraph">
                  <wp:posOffset>361950</wp:posOffset>
                </wp:positionV>
                <wp:extent cx="8792" cy="605204"/>
                <wp:effectExtent l="38100" t="0" r="67945" b="61595"/>
                <wp:wrapNone/>
                <wp:docPr id="129" name="Straight Arrow Connector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92" cy="6052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BEF9AF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9" o:spid="_x0000_s1026" type="#_x0000_t32" style="position:absolute;margin-left:224.3pt;margin-top:28.5pt;width:.7pt;height:47.6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81C1D80" wp14:editId="59A47743">
                <wp:simplePos x="0" y="0"/>
                <wp:positionH relativeFrom="margin">
                  <wp:align>center</wp:align>
                </wp:positionH>
                <wp:positionV relativeFrom="paragraph">
                  <wp:posOffset>535</wp:posOffset>
                </wp:positionV>
                <wp:extent cx="895350" cy="361950"/>
                <wp:effectExtent l="0" t="0" r="19050" b="19050"/>
                <wp:wrapTopAndBottom/>
                <wp:docPr id="39" name="Flowchart: Alternate Proces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361950"/>
                        </a:xfrm>
                        <a:prstGeom prst="flowChartAlternate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73160" w:rsidRPr="00BC515C" w:rsidRDefault="00573160" w:rsidP="00573160">
                            <w:pPr>
                              <w:spacing w:after="0"/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C515C"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81C1D80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39" o:spid="_x0000_s1027" type="#_x0000_t176" style="position:absolute;margin-left:0;margin-top:.05pt;width:70.5pt;height:28.5pt;z-index:2516899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" fillcolor="white [3212]" strokecolor="black [3213]" strokeweight="1pt">
                <v:textbox>
                  <w:txbxContent>
                    <w:p w:rsidR="00573160" w:rsidRPr="00BC515C" w:rsidRDefault="00573160" w:rsidP="00573160">
                      <w:pPr>
                        <w:spacing w:after="0"/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C515C"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Start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573160" w:rsidRDefault="00573160" w:rsidP="00573160"/>
    <w:p w:rsidR="00573160" w:rsidRDefault="00573160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E7D7200" wp14:editId="3D8B5346">
                <wp:simplePos x="0" y="0"/>
                <wp:positionH relativeFrom="column">
                  <wp:posOffset>2358390</wp:posOffset>
                </wp:positionH>
                <wp:positionV relativeFrom="paragraph">
                  <wp:posOffset>8423</wp:posOffset>
                </wp:positionV>
                <wp:extent cx="1074420" cy="416560"/>
                <wp:effectExtent l="0" t="0" r="11430" b="21590"/>
                <wp:wrapSquare wrapText="bothSides"/>
                <wp:docPr id="46" name="Flowchart: Proces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41656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3160" w:rsidRPr="00BC515C" w:rsidRDefault="00573160" w:rsidP="00573160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7D7200" id="_x0000_t109" coordsize="21600,21600" o:spt="109" path="m,l,21600r21600,l21600,xe">
                <v:stroke joinstyle="miter"/>
                <v:path gradientshapeok="t" o:connecttype="rect"/>
              </v:shapetype>
              <v:shape id="Flowchart: Process 46" o:spid="_x0000_s1028" type="#_x0000_t109" style="position:absolute;margin-left:185.7pt;margin-top:.65pt;width:84.6pt;height:32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" fillcolor="white [3201]" strokecolor="black [3213]" strokeweight="1pt">
                <v:textbox>
                  <w:txbxContent>
                    <w:p w:rsidR="00573160" w:rsidRPr="00BC515C" w:rsidRDefault="00573160" w:rsidP="00573160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Admin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73160" w:rsidRDefault="00573160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5068623" wp14:editId="0654C12A">
                <wp:simplePos x="0" y="0"/>
                <wp:positionH relativeFrom="column">
                  <wp:posOffset>2856963</wp:posOffset>
                </wp:positionH>
                <wp:positionV relativeFrom="paragraph">
                  <wp:posOffset>137307</wp:posOffset>
                </wp:positionV>
                <wp:extent cx="9329" cy="365955"/>
                <wp:effectExtent l="57150" t="0" r="67310" b="53340"/>
                <wp:wrapNone/>
                <wp:docPr id="130" name="Straight Arrow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29" cy="3659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364A2C" id="Straight Arrow Connector 130" o:spid="_x0000_s1026" type="#_x0000_t32" style="position:absolute;margin-left:224.95pt;margin-top:10.8pt;width:.75pt;height:28.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" strokecolor="black [3200]" strokeweight="1.5pt">
                <v:stroke endarrow="block" joinstyle="miter"/>
              </v:shape>
            </w:pict>
          </mc:Fallback>
        </mc:AlternateContent>
      </w:r>
    </w:p>
    <w:p w:rsidR="00573160" w:rsidRDefault="00573160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C831091" wp14:editId="4B1F803D">
                <wp:simplePos x="0" y="0"/>
                <wp:positionH relativeFrom="column">
                  <wp:posOffset>2868706</wp:posOffset>
                </wp:positionH>
                <wp:positionV relativeFrom="paragraph">
                  <wp:posOffset>117176</wp:posOffset>
                </wp:positionV>
                <wp:extent cx="2330823" cy="22412"/>
                <wp:effectExtent l="38100" t="57150" r="0" b="92075"/>
                <wp:wrapNone/>
                <wp:docPr id="147" name="Straight Arrow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30823" cy="224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5ACC29" id="Straight Arrow Connector 147" o:spid="_x0000_s1026" type="#_x0000_t32" style="position:absolute;margin-left:225.9pt;margin-top:9.25pt;width:183.55pt;height:1.75pt;flip:x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2877DDA" wp14:editId="72F3D7ED">
                <wp:simplePos x="0" y="0"/>
                <wp:positionH relativeFrom="column">
                  <wp:posOffset>5201210</wp:posOffset>
                </wp:positionH>
                <wp:positionV relativeFrom="paragraph">
                  <wp:posOffset>121659</wp:posOffset>
                </wp:positionV>
                <wp:extent cx="112" cy="448235"/>
                <wp:effectExtent l="0" t="0" r="19050" b="9525"/>
                <wp:wrapNone/>
                <wp:docPr id="146" name="Straight Connector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" cy="44823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590E0A" id="Straight Connector 146" o:spid="_x0000_s1026" style="position:absolute;flip:x 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9.55pt,9.6pt" to="409.55pt,4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" strokecolor="black [3200]" strokeweight="1.5pt">
                <v:stroke joinstyle="miter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FAFA719" wp14:editId="60AA1145">
                <wp:simplePos x="0" y="0"/>
                <wp:positionH relativeFrom="margin">
                  <wp:align>center</wp:align>
                </wp:positionH>
                <wp:positionV relativeFrom="paragraph">
                  <wp:posOffset>223052</wp:posOffset>
                </wp:positionV>
                <wp:extent cx="1459230" cy="721360"/>
                <wp:effectExtent l="19050" t="19050" r="45720" b="40640"/>
                <wp:wrapSquare wrapText="bothSides"/>
                <wp:docPr id="45" name="Flowchart: Decision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230" cy="72136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3160" w:rsidRPr="00BC515C" w:rsidRDefault="00573160" w:rsidP="00573160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AFA719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Flowchart: Decision 45" o:spid="_x0000_s1029" type="#_x0000_t110" style="position:absolute;margin-left:0;margin-top:17.55pt;width:114.9pt;height:56.8pt;z-index:2516940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" fillcolor="white [3201]" strokecolor="black [3200]" strokeweight="1pt">
                <v:textbox>
                  <w:txbxContent>
                    <w:p w:rsidR="00573160" w:rsidRPr="00BC515C" w:rsidRDefault="00573160" w:rsidP="00573160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Login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73160" w:rsidRDefault="00573160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7655DD4" wp14:editId="06CD7F16">
                <wp:simplePos x="0" y="0"/>
                <wp:positionH relativeFrom="column">
                  <wp:posOffset>3575049</wp:posOffset>
                </wp:positionH>
                <wp:positionV relativeFrom="paragraph">
                  <wp:posOffset>283210</wp:posOffset>
                </wp:positionV>
                <wp:extent cx="1628775" cy="12700"/>
                <wp:effectExtent l="0" t="0" r="28575" b="25400"/>
                <wp:wrapNone/>
                <wp:docPr id="145" name="Straight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28775" cy="127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069A05" id="Straight Connector 145" o:spid="_x0000_s1026" style="position:absolute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1.5pt,22.3pt" to="409.75pt,2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" strokecolor="black [3200]" strokeweight="1.5pt">
                <v:stroke joinstyle="miter"/>
              </v:line>
            </w:pict>
          </mc:Fallback>
        </mc:AlternateContent>
      </w:r>
    </w:p>
    <w:p w:rsidR="00573160" w:rsidRDefault="00573160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4912638" wp14:editId="1F73E0CD">
                <wp:simplePos x="0" y="0"/>
                <wp:positionH relativeFrom="margin">
                  <wp:posOffset>3626743</wp:posOffset>
                </wp:positionH>
                <wp:positionV relativeFrom="paragraph">
                  <wp:posOffset>49642</wp:posOffset>
                </wp:positionV>
                <wp:extent cx="431165" cy="314960"/>
                <wp:effectExtent l="0" t="0" r="26035" b="27940"/>
                <wp:wrapNone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165" cy="3149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3160" w:rsidRPr="00543575" w:rsidRDefault="00573160" w:rsidP="00573160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43575"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12638" id="Text Box 148" o:spid="_x0000_s1030" type="#_x0000_t202" style="position:absolute;margin-left:285.55pt;margin-top:3.9pt;width:33.95pt;height:24.8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" fillcolor="white [3201]" strokecolor="white [3212]" strokeweight="1pt">
                <v:textbox>
                  <w:txbxContent>
                    <w:p w:rsidR="00573160" w:rsidRPr="00543575" w:rsidRDefault="00573160" w:rsidP="00573160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43575"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73160" w:rsidRDefault="00C00BDD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2966037</wp:posOffset>
                </wp:positionH>
                <wp:positionV relativeFrom="paragraph">
                  <wp:posOffset>83233</wp:posOffset>
                </wp:positionV>
                <wp:extent cx="0" cy="3451070"/>
                <wp:effectExtent l="76200" t="0" r="57150" b="54610"/>
                <wp:wrapNone/>
                <wp:docPr id="93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510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D63167" id="Straight Arrow Connector 93" o:spid="_x0000_s1026" type="#_x0000_t32" style="position:absolute;margin-left:233.55pt;margin-top:6.55pt;width:0;height:271.7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" strokecolor="black [3200]" strokeweight="1.5pt">
                <v:stroke endarrow="block" joinstyle="miter"/>
              </v:shape>
            </w:pict>
          </mc:Fallback>
        </mc:AlternateContent>
      </w:r>
      <w:r w:rsidR="00573160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619CB1D" wp14:editId="06920F6D">
                <wp:simplePos x="0" y="0"/>
                <wp:positionH relativeFrom="margin">
                  <wp:posOffset>2291024</wp:posOffset>
                </wp:positionH>
                <wp:positionV relativeFrom="paragraph">
                  <wp:posOffset>141312</wp:posOffset>
                </wp:positionV>
                <wp:extent cx="512466" cy="314960"/>
                <wp:effectExtent l="0" t="0" r="20955" b="27940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466" cy="31496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3160" w:rsidRPr="00543575" w:rsidRDefault="00573160" w:rsidP="00573160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43575"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9CB1D" id="Text Box 149" o:spid="_x0000_s1031" type="#_x0000_t202" style="position:absolute;margin-left:180.4pt;margin-top:11.15pt;width:40.35pt;height:24.8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" fillcolor="white [3201]" strokecolor="white [3212]" strokeweight="1pt">
                <v:textbox>
                  <w:txbxContent>
                    <w:p w:rsidR="00573160" w:rsidRPr="00543575" w:rsidRDefault="00573160" w:rsidP="00573160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43575"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73160" w:rsidRDefault="00573160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C666DB0" wp14:editId="708ACF67">
                <wp:simplePos x="0" y="0"/>
                <wp:positionH relativeFrom="margin">
                  <wp:posOffset>3926114</wp:posOffset>
                </wp:positionH>
                <wp:positionV relativeFrom="paragraph">
                  <wp:posOffset>15875</wp:posOffset>
                </wp:positionV>
                <wp:extent cx="1386840" cy="655320"/>
                <wp:effectExtent l="0" t="0" r="22860" b="11430"/>
                <wp:wrapSquare wrapText="bothSides"/>
                <wp:docPr id="44" name="Flowchart: Proces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840" cy="65532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3160" w:rsidRPr="00BC515C" w:rsidRDefault="00573160" w:rsidP="00573160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Add Bride/ Groom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66DB0" id="Flowchart: Process 44" o:spid="_x0000_s1032" type="#_x0000_t109" style="position:absolute;margin-left:309.15pt;margin-top:1.25pt;width:109.2pt;height:51.6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" fillcolor="white [3201]" strokecolor="black [3213]" strokeweight="1pt">
                <v:textbox>
                  <w:txbxContent>
                    <w:p w:rsidR="00573160" w:rsidRPr="00BC515C" w:rsidRDefault="00573160" w:rsidP="00573160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Add Bride/ Groom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73160" w:rsidRDefault="00573160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84393CA" wp14:editId="7389591D">
                <wp:simplePos x="0" y="0"/>
                <wp:positionH relativeFrom="column">
                  <wp:posOffset>2974884</wp:posOffset>
                </wp:positionH>
                <wp:positionV relativeFrom="paragraph">
                  <wp:posOffset>61595</wp:posOffset>
                </wp:positionV>
                <wp:extent cx="953036" cy="0"/>
                <wp:effectExtent l="0" t="0" r="19050" b="19050"/>
                <wp:wrapNone/>
                <wp:docPr id="141" name="Straight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3036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738ADC" id="Straight Connector 141" o:spid="_x0000_s1026" style="position:absolute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4.25pt,4.85pt" to="309.3pt,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" strokecolor="black [3200]" strokeweight="1.5pt">
                <v:stroke joinstyle="miter"/>
              </v:line>
            </w:pict>
          </mc:Fallback>
        </mc:AlternateContent>
      </w:r>
    </w:p>
    <w:p w:rsidR="00573160" w:rsidRDefault="00573160" w:rsidP="00573160"/>
    <w:p w:rsidR="00573160" w:rsidRDefault="00573160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72C983B" wp14:editId="04D90274">
                <wp:simplePos x="0" y="0"/>
                <wp:positionH relativeFrom="margin">
                  <wp:posOffset>3929289</wp:posOffset>
                </wp:positionH>
                <wp:positionV relativeFrom="paragraph">
                  <wp:posOffset>5715</wp:posOffset>
                </wp:positionV>
                <wp:extent cx="1386840" cy="655320"/>
                <wp:effectExtent l="0" t="0" r="22860" b="11430"/>
                <wp:wrapSquare wrapText="bothSides"/>
                <wp:docPr id="135" name="Flowchart: Process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840" cy="65532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3160" w:rsidRPr="00BC515C" w:rsidRDefault="00573160" w:rsidP="00573160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Update Bride/ Groom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C983B" id="Flowchart: Process 135" o:spid="_x0000_s1033" type="#_x0000_t109" style="position:absolute;margin-left:309.4pt;margin-top:.45pt;width:109.2pt;height:51.6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" fillcolor="white [3201]" strokecolor="black [3213]" strokeweight="1pt">
                <v:textbox>
                  <w:txbxContent>
                    <w:p w:rsidR="00573160" w:rsidRPr="00BC515C" w:rsidRDefault="00573160" w:rsidP="00573160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Update Bride/ Groom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73160" w:rsidRDefault="00573160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43FC8BA" wp14:editId="6E043DF7">
                <wp:simplePos x="0" y="0"/>
                <wp:positionH relativeFrom="column">
                  <wp:posOffset>2974249</wp:posOffset>
                </wp:positionH>
                <wp:positionV relativeFrom="paragraph">
                  <wp:posOffset>38735</wp:posOffset>
                </wp:positionV>
                <wp:extent cx="952500" cy="0"/>
                <wp:effectExtent l="0" t="0" r="19050" b="19050"/>
                <wp:wrapNone/>
                <wp:docPr id="144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BB2F04" id="Straight Connector 144" o:spid="_x0000_s1026" style="position:absolute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4.2pt,3.05pt" to="309.2pt,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" strokecolor="black [3200]" strokeweight="1.5pt">
                <v:stroke joinstyle="miter"/>
              </v:line>
            </w:pict>
          </mc:Fallback>
        </mc:AlternateContent>
      </w:r>
    </w:p>
    <w:p w:rsidR="00573160" w:rsidRDefault="00573160" w:rsidP="00573160"/>
    <w:p w:rsidR="00573160" w:rsidRDefault="00573160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3CA27FD" wp14:editId="6D6CE71B">
                <wp:simplePos x="0" y="0"/>
                <wp:positionH relativeFrom="margin">
                  <wp:posOffset>3939449</wp:posOffset>
                </wp:positionH>
                <wp:positionV relativeFrom="paragraph">
                  <wp:posOffset>43180</wp:posOffset>
                </wp:positionV>
                <wp:extent cx="1685925" cy="655320"/>
                <wp:effectExtent l="0" t="0" r="28575" b="11430"/>
                <wp:wrapSquare wrapText="bothSides"/>
                <wp:docPr id="134" name="Flowchart: Process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65532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3160" w:rsidRPr="00BC515C" w:rsidRDefault="00573160" w:rsidP="00573160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Approve and post Success Stories</w:t>
                            </w:r>
                          </w:p>
                          <w:p w:rsidR="00573160" w:rsidRPr="00BC515C" w:rsidRDefault="00573160" w:rsidP="00573160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A27FD" id="Flowchart: Process 134" o:spid="_x0000_s1034" type="#_x0000_t109" style="position:absolute;margin-left:310.2pt;margin-top:3.4pt;width:132.75pt;height:51.6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" fillcolor="white [3201]" strokecolor="black [3213]" strokeweight="1pt">
                <v:textbox>
                  <w:txbxContent>
                    <w:p w:rsidR="00573160" w:rsidRPr="00BC515C" w:rsidRDefault="00573160" w:rsidP="00573160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Approve and post Success Stories</w:t>
                      </w:r>
                    </w:p>
                    <w:p w:rsidR="00573160" w:rsidRPr="00BC515C" w:rsidRDefault="00573160" w:rsidP="00573160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73160" w:rsidRDefault="00573160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5EADA9E" wp14:editId="1DD190C7">
                <wp:simplePos x="0" y="0"/>
                <wp:positionH relativeFrom="column">
                  <wp:posOffset>2983774</wp:posOffset>
                </wp:positionH>
                <wp:positionV relativeFrom="paragraph">
                  <wp:posOffset>76835</wp:posOffset>
                </wp:positionV>
                <wp:extent cx="953036" cy="0"/>
                <wp:effectExtent l="0" t="0" r="19050" b="19050"/>
                <wp:wrapNone/>
                <wp:docPr id="143" name="Straight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3036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E1F50F" id="Straight Connector 143" o:spid="_x0000_s1026" style="position:absolute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4.95pt,6.05pt" to="310pt,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" strokecolor="black [3200]" strokeweight="1.5pt">
                <v:stroke joinstyle="miter"/>
              </v:line>
            </w:pict>
          </mc:Fallback>
        </mc:AlternateContent>
      </w:r>
    </w:p>
    <w:p w:rsidR="00573160" w:rsidRDefault="00573160" w:rsidP="00573160"/>
    <w:p w:rsidR="00573160" w:rsidRDefault="00C00BDD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0E7B137" wp14:editId="03867083">
                <wp:simplePos x="0" y="0"/>
                <wp:positionH relativeFrom="margin">
                  <wp:posOffset>3938179</wp:posOffset>
                </wp:positionH>
                <wp:positionV relativeFrom="paragraph">
                  <wp:posOffset>79375</wp:posOffset>
                </wp:positionV>
                <wp:extent cx="1386840" cy="655320"/>
                <wp:effectExtent l="0" t="0" r="22860" b="11430"/>
                <wp:wrapSquare wrapText="bothSides"/>
                <wp:docPr id="133" name="Flowchart: Process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6840" cy="65532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3160" w:rsidRPr="00BC515C" w:rsidRDefault="00573160" w:rsidP="00573160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Deactivate profiles</w:t>
                            </w:r>
                          </w:p>
                          <w:p w:rsidR="00573160" w:rsidRPr="00BC515C" w:rsidRDefault="00573160" w:rsidP="00573160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7B137" id="Flowchart: Process 133" o:spid="_x0000_s1035" type="#_x0000_t109" style="position:absolute;margin-left:310.1pt;margin-top:6.25pt;width:109.2pt;height:51.6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" fillcolor="white [3201]" strokecolor="black [3213]" strokeweight="1pt">
                <v:textbox>
                  <w:txbxContent>
                    <w:p w:rsidR="00573160" w:rsidRPr="00BC515C" w:rsidRDefault="00573160" w:rsidP="00573160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Deactivate profiles</w:t>
                      </w:r>
                    </w:p>
                    <w:p w:rsidR="00573160" w:rsidRPr="00BC515C" w:rsidRDefault="00573160" w:rsidP="00573160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73160" w:rsidRDefault="00C00BDD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1732910</wp:posOffset>
                </wp:positionH>
                <wp:positionV relativeFrom="paragraph">
                  <wp:posOffset>584424</wp:posOffset>
                </wp:positionV>
                <wp:extent cx="702929" cy="0"/>
                <wp:effectExtent l="38100" t="76200" r="0" b="95250"/>
                <wp:wrapNone/>
                <wp:docPr id="120" name="Straight Arrow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292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8855F8" id="Straight Arrow Connector 120" o:spid="_x0000_s1026" type="#_x0000_t32" style="position:absolute;margin-left:136.45pt;margin-top:46pt;width:55.35pt;height:0;flip:x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C62B554" wp14:editId="61D316AE">
                <wp:simplePos x="0" y="0"/>
                <wp:positionH relativeFrom="margin">
                  <wp:posOffset>838835</wp:posOffset>
                </wp:positionH>
                <wp:positionV relativeFrom="paragraph">
                  <wp:posOffset>415925</wp:posOffset>
                </wp:positionV>
                <wp:extent cx="895350" cy="361950"/>
                <wp:effectExtent l="0" t="0" r="19050" b="19050"/>
                <wp:wrapTopAndBottom/>
                <wp:docPr id="28" name="Flowchart: Alternate Proces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361950"/>
                        </a:xfrm>
                        <a:prstGeom prst="flowChartAlternate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73160" w:rsidRPr="00BC515C" w:rsidRDefault="00573160" w:rsidP="00573160">
                            <w:pPr>
                              <w:spacing w:after="0"/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62B554" id="Flowchart: Alternate Process 28" o:spid="_x0000_s1036" type="#_x0000_t176" style="position:absolute;margin-left:66.05pt;margin-top:32.75pt;width:70.5pt;height:28.5pt;z-index:2516910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" fillcolor="white [3212]" strokecolor="black [3213]" strokeweight="1pt">
                <v:textbox>
                  <w:txbxContent>
                    <w:p w:rsidR="00573160" w:rsidRPr="00BC515C" w:rsidRDefault="00573160" w:rsidP="00573160">
                      <w:pPr>
                        <w:spacing w:after="0"/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Stop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73160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31011B8" wp14:editId="5A849CE7">
                <wp:simplePos x="0" y="0"/>
                <wp:positionH relativeFrom="column">
                  <wp:posOffset>2990759</wp:posOffset>
                </wp:positionH>
                <wp:positionV relativeFrom="paragraph">
                  <wp:posOffset>113665</wp:posOffset>
                </wp:positionV>
                <wp:extent cx="953036" cy="0"/>
                <wp:effectExtent l="0" t="0" r="19050" b="19050"/>
                <wp:wrapNone/>
                <wp:docPr id="142" name="Straight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3036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8DD207" id="Straight Connector 142" o:spid="_x0000_s1026" style="position:absolute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5.5pt,8.95pt" to="310.55pt,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" strokecolor="black [3200]" strokeweight="1.5pt">
                <v:stroke joinstyle="miter"/>
              </v:line>
            </w:pict>
          </mc:Fallback>
        </mc:AlternateContent>
      </w:r>
    </w:p>
    <w:p w:rsidR="00573160" w:rsidRDefault="00C00BDD" w:rsidP="00573160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83661B5" wp14:editId="594F5251">
                <wp:simplePos x="0" y="0"/>
                <wp:positionH relativeFrom="margin">
                  <wp:align>center</wp:align>
                </wp:positionH>
                <wp:positionV relativeFrom="paragraph">
                  <wp:posOffset>105538</wp:posOffset>
                </wp:positionV>
                <wp:extent cx="1074420" cy="416560"/>
                <wp:effectExtent l="0" t="0" r="11430" b="21590"/>
                <wp:wrapSquare wrapText="bothSides"/>
                <wp:docPr id="150" name="Flowchart: Process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41656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3160" w:rsidRPr="00BC515C" w:rsidRDefault="00573160" w:rsidP="00573160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661B5" id="Flowchart: Process 150" o:spid="_x0000_s1037" type="#_x0000_t109" style="position:absolute;margin-left:0;margin-top:8.3pt;width:84.6pt;height:32.8pt;z-index:2517094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" fillcolor="white [3201]" strokecolor="black [3213]" strokeweight="1pt">
                <v:textbox>
                  <w:txbxContent>
                    <w:p w:rsidR="00573160" w:rsidRPr="00BC515C" w:rsidRDefault="00573160" w:rsidP="00573160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Logout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73160" w:rsidRDefault="00573160" w:rsidP="00573160"/>
    <w:p w:rsidR="00573160" w:rsidRDefault="00573160" w:rsidP="00573160"/>
    <w:p w:rsidR="00573160" w:rsidRDefault="00573160" w:rsidP="00573160"/>
    <w:p w:rsidR="006C623D" w:rsidRDefault="006C623D">
      <w:pPr>
        <w:rPr>
          <w:rFonts w:ascii="Vrinda" w:eastAsia="Times New Roman" w:hAnsi="Vrinda" w:cs="Vrinda"/>
          <w:color w:val="222222"/>
          <w:sz w:val="36"/>
          <w:szCs w:val="36"/>
        </w:rPr>
      </w:pPr>
    </w:p>
    <w:p w:rsidR="006C623D" w:rsidRDefault="002B1726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5CDCFE7" wp14:editId="43AD8225">
                <wp:simplePos x="0" y="0"/>
                <wp:positionH relativeFrom="margin">
                  <wp:align>center</wp:align>
                </wp:positionH>
                <wp:positionV relativeFrom="paragraph">
                  <wp:posOffset>361950</wp:posOffset>
                </wp:positionV>
                <wp:extent cx="3810" cy="312420"/>
                <wp:effectExtent l="76200" t="0" r="72390" b="49530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" cy="312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B38504" id="Straight Arrow Connector 90" o:spid="_x0000_s1026" type="#_x0000_t32" style="position:absolute;margin-left:0;margin-top:28.5pt;width:.3pt;height:24.6pt;z-index:2517227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="006C623D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77A0718" wp14:editId="7F6F1801">
                <wp:simplePos x="0" y="0"/>
                <wp:positionH relativeFrom="margin">
                  <wp:align>center</wp:align>
                </wp:positionH>
                <wp:positionV relativeFrom="paragraph">
                  <wp:posOffset>346</wp:posOffset>
                </wp:positionV>
                <wp:extent cx="895350" cy="361950"/>
                <wp:effectExtent l="0" t="0" r="19050" b="19050"/>
                <wp:wrapTopAndBottom/>
                <wp:docPr id="60" name="Flowchart: Alternate Process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361950"/>
                        </a:xfrm>
                        <a:prstGeom prst="flowChartAlternate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623D" w:rsidRPr="00BC515C" w:rsidRDefault="006C623D" w:rsidP="006C623D">
                            <w:pPr>
                              <w:spacing w:after="0"/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C515C"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7A0718" id="Flowchart: Alternate Process 60" o:spid="_x0000_s1038" type="#_x0000_t176" style="position:absolute;margin-left:0;margin-top:.05pt;width:70.5pt;height:28.5pt;z-index:2517166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" fillcolor="white [3212]" strokecolor="black [3213]" strokeweight="1pt">
                <v:textbox>
                  <w:txbxContent>
                    <w:p w:rsidR="006C623D" w:rsidRPr="00BC515C" w:rsidRDefault="006C623D" w:rsidP="006C623D">
                      <w:pPr>
                        <w:spacing w:after="0"/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C515C"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Start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C623D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3F8DAF8" wp14:editId="5CF538A1">
                <wp:simplePos x="0" y="0"/>
                <wp:positionH relativeFrom="column">
                  <wp:posOffset>-512618</wp:posOffset>
                </wp:positionH>
                <wp:positionV relativeFrom="paragraph">
                  <wp:posOffset>-124691</wp:posOffset>
                </wp:positionV>
                <wp:extent cx="2424545" cy="762000"/>
                <wp:effectExtent l="0" t="0" r="13970" b="19050"/>
                <wp:wrapNone/>
                <wp:docPr id="15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4545" cy="762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543575" w:rsidRDefault="006C623D" w:rsidP="006C623D">
                            <w:pPr>
                              <w:jc w:val="center"/>
                              <w:rPr>
                                <w:rFonts w:ascii="Lucida Fax" w:hAnsi="Lucida Fax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Lucida Fax" w:hAnsi="Lucida Fax"/>
                                <w:sz w:val="40"/>
                                <w:szCs w:val="40"/>
                              </w:rPr>
                              <w:t>Flowchart (M</w:t>
                            </w:r>
                            <w:r w:rsidR="002B1726">
                              <w:rPr>
                                <w:rFonts w:ascii="Lucida Fax" w:hAnsi="Lucida Fax"/>
                                <w:sz w:val="40"/>
                                <w:szCs w:val="40"/>
                              </w:rPr>
                              <w:t>ember)</w:t>
                            </w:r>
                            <w:r>
                              <w:rPr>
                                <w:rFonts w:ascii="Lucida Fax" w:hAnsi="Lucida Fax"/>
                                <w:sz w:val="40"/>
                                <w:szCs w:val="40"/>
                              </w:rPr>
                              <w:t>:</w:t>
                            </w:r>
                          </w:p>
                          <w:p w:rsidR="006C623D" w:rsidRDefault="006C623D" w:rsidP="006C62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F8DAF8" id="Text Box 155" o:spid="_x0000_s1039" type="#_x0000_t202" style="position:absolute;margin-left:-40.35pt;margin-top:-9.8pt;width:190.9pt;height:60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" fillcolor="white [3201]" strokecolor="white [3212]" strokeweight=".5pt">
                <v:textbox>
                  <w:txbxContent>
                    <w:p w:rsidR="006C623D" w:rsidRPr="00543575" w:rsidRDefault="006C623D" w:rsidP="006C623D">
                      <w:pPr>
                        <w:jc w:val="center"/>
                        <w:rPr>
                          <w:rFonts w:ascii="Lucida Fax" w:hAnsi="Lucida Fax"/>
                          <w:sz w:val="40"/>
                          <w:szCs w:val="40"/>
                        </w:rPr>
                      </w:pPr>
                      <w:r>
                        <w:rPr>
                          <w:rFonts w:ascii="Lucida Fax" w:hAnsi="Lucida Fax"/>
                          <w:sz w:val="40"/>
                          <w:szCs w:val="40"/>
                        </w:rPr>
                        <w:t>Flowchart (M</w:t>
                      </w:r>
                      <w:r w:rsidR="002B1726">
                        <w:rPr>
                          <w:rFonts w:ascii="Lucida Fax" w:hAnsi="Lucida Fax"/>
                          <w:sz w:val="40"/>
                          <w:szCs w:val="40"/>
                        </w:rPr>
                        <w:t>ember)</w:t>
                      </w:r>
                      <w:r>
                        <w:rPr>
                          <w:rFonts w:ascii="Lucida Fax" w:hAnsi="Lucida Fax"/>
                          <w:sz w:val="40"/>
                          <w:szCs w:val="40"/>
                        </w:rPr>
                        <w:t>:</w:t>
                      </w:r>
                    </w:p>
                    <w:p w:rsidR="006C623D" w:rsidRDefault="006C623D" w:rsidP="006C623D"/>
                  </w:txbxContent>
                </v:textbox>
              </v:shape>
            </w:pict>
          </mc:Fallback>
        </mc:AlternateContent>
      </w:r>
    </w:p>
    <w:p w:rsidR="006C623D" w:rsidRDefault="006C623D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67E8AFE" wp14:editId="3FA6F2C9">
                <wp:simplePos x="0" y="0"/>
                <wp:positionH relativeFrom="margin">
                  <wp:align>center</wp:align>
                </wp:positionH>
                <wp:positionV relativeFrom="paragraph">
                  <wp:posOffset>13823</wp:posOffset>
                </wp:positionV>
                <wp:extent cx="1074420" cy="416560"/>
                <wp:effectExtent l="0" t="0" r="11430" b="21590"/>
                <wp:wrapSquare wrapText="bothSides"/>
                <wp:docPr id="59" name="Flowchart: Process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41656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BC515C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E8AFE" id="Flowchart: Process 59" o:spid="_x0000_s1040" type="#_x0000_t109" style="position:absolute;margin-left:0;margin-top:1.1pt;width:84.6pt;height:32.8pt;z-index:2517176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" fillcolor="white [3201]" strokecolor="black [3213]" strokeweight="1pt">
                <v:textbox>
                  <w:txbxContent>
                    <w:p w:rsidR="006C623D" w:rsidRPr="00BC515C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Member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E31546F" wp14:editId="758128B2">
                <wp:simplePos x="0" y="0"/>
                <wp:positionH relativeFrom="margin">
                  <wp:align>center</wp:align>
                </wp:positionH>
                <wp:positionV relativeFrom="paragraph">
                  <wp:posOffset>138844</wp:posOffset>
                </wp:positionV>
                <wp:extent cx="15240" cy="455930"/>
                <wp:effectExtent l="57150" t="0" r="60960" b="58420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4559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2092BF" id="Straight Arrow Connector 92" o:spid="_x0000_s1026" type="#_x0000_t32" style="position:absolute;margin-left:0;margin-top:10.95pt;width:1.2pt;height:35.9pt;z-index:2517237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" strokecolor="black [3213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6C623D" w:rsidRDefault="002B1726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E246D9A" wp14:editId="568DB46A">
                <wp:simplePos x="0" y="0"/>
                <wp:positionH relativeFrom="column">
                  <wp:posOffset>2968807</wp:posOffset>
                </wp:positionH>
                <wp:positionV relativeFrom="paragraph">
                  <wp:posOffset>110490</wp:posOffset>
                </wp:positionV>
                <wp:extent cx="2018581" cy="6901"/>
                <wp:effectExtent l="19050" t="57150" r="0" b="88900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8581" cy="69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F42FB7" id="Straight Arrow Connector 103" o:spid="_x0000_s1026" type="#_x0000_t32" style="position:absolute;margin-left:233.75pt;margin-top:8.7pt;width:158.95pt;height:.55pt;flip:x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A38EA71" wp14:editId="7486E2DD">
                <wp:simplePos x="0" y="0"/>
                <wp:positionH relativeFrom="margin">
                  <wp:posOffset>5001467</wp:posOffset>
                </wp:positionH>
                <wp:positionV relativeFrom="paragraph">
                  <wp:posOffset>101820</wp:posOffset>
                </wp:positionV>
                <wp:extent cx="5548" cy="572722"/>
                <wp:effectExtent l="0" t="0" r="33020" b="18415"/>
                <wp:wrapNone/>
                <wp:docPr id="102" name="Straight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48" cy="572722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E495FA" id="Straight Connector 102" o:spid="_x0000_s1026" style="position:absolute;flip:x y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93.8pt,8pt" to="394.25pt,5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6C623D" w:rsidRDefault="006C623D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CB2FD2D" wp14:editId="69A77904">
                <wp:simplePos x="0" y="0"/>
                <wp:positionH relativeFrom="margin">
                  <wp:posOffset>4150410</wp:posOffset>
                </wp:positionH>
                <wp:positionV relativeFrom="paragraph">
                  <wp:posOffset>48032</wp:posOffset>
                </wp:positionV>
                <wp:extent cx="431514" cy="315281"/>
                <wp:effectExtent l="0" t="0" r="26035" b="2794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514" cy="315281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543575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43575"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2FD2D" id="Text Box 117" o:spid="_x0000_s1041" type="#_x0000_t202" style="position:absolute;margin-left:326.8pt;margin-top:3.8pt;width:34pt;height:24.8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" fillcolor="white [3201]" strokecolor="white [3212]" strokeweight="1pt">
                <v:textbox>
                  <w:txbxContent>
                    <w:p w:rsidR="006C623D" w:rsidRPr="00543575" w:rsidRDefault="006C623D" w:rsidP="006C623D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43575"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8DA8E34" wp14:editId="538E557A">
                <wp:simplePos x="0" y="0"/>
                <wp:positionH relativeFrom="margin">
                  <wp:align>center</wp:align>
                </wp:positionH>
                <wp:positionV relativeFrom="paragraph">
                  <wp:posOffset>23788</wp:posOffset>
                </wp:positionV>
                <wp:extent cx="2348865" cy="745490"/>
                <wp:effectExtent l="38100" t="19050" r="32385" b="35560"/>
                <wp:wrapSquare wrapText="bothSides"/>
                <wp:docPr id="58" name="Flowchart: Decision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8865" cy="74549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1C5E90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0"/>
                                <w:szCs w:val="3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Registration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A8E34" id="Flowchart: Decision 58" o:spid="_x0000_s1042" type="#_x0000_t110" style="position:absolute;margin-left:0;margin-top:1.85pt;width:184.95pt;height:58.7pt;z-index:2517186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" fillcolor="white [3201]" strokecolor="black [3200]" strokeweight="1pt">
                <v:textbox>
                  <w:txbxContent>
                    <w:p w:rsidR="006C623D" w:rsidRPr="001C5E90" w:rsidRDefault="006C623D" w:rsidP="006C623D">
                      <w:pPr>
                        <w:jc w:val="center"/>
                        <w:rPr>
                          <w:color w:val="000000" w:themeColor="text1"/>
                          <w:sz w:val="30"/>
                          <w:szCs w:val="3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0"/>
                          <w:szCs w:val="3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Registration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6C623D" w:rsidRDefault="006C623D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6721B70" wp14:editId="329363AA">
                <wp:simplePos x="0" y="0"/>
                <wp:positionH relativeFrom="margin">
                  <wp:posOffset>4139773</wp:posOffset>
                </wp:positionH>
                <wp:positionV relativeFrom="paragraph">
                  <wp:posOffset>107315</wp:posOffset>
                </wp:positionV>
                <wp:extent cx="876968" cy="4946"/>
                <wp:effectExtent l="0" t="0" r="18415" b="33655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968" cy="4946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3C1393" id="Straight Connector 88" o:spid="_x0000_s1026" style="position:absolute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25.95pt,8.45pt" to="395pt,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6C623D" w:rsidRDefault="002B1726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205A16F" wp14:editId="4D0EDC04">
                <wp:simplePos x="0" y="0"/>
                <wp:positionH relativeFrom="margin">
                  <wp:align>center</wp:align>
                </wp:positionH>
                <wp:positionV relativeFrom="paragraph">
                  <wp:posOffset>201541</wp:posOffset>
                </wp:positionV>
                <wp:extent cx="3810" cy="168910"/>
                <wp:effectExtent l="76200" t="0" r="72390" b="59690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" cy="1689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8121E4" id="Straight Arrow Connector 89" o:spid="_x0000_s1026" type="#_x0000_t32" style="position:absolute;margin-left:0;margin-top:15.85pt;width:.3pt;height:13.3pt;flip:x;z-index:2517217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="006C623D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E1B643D" wp14:editId="0BE14963">
                <wp:simplePos x="0" y="0"/>
                <wp:positionH relativeFrom="margin">
                  <wp:posOffset>2078182</wp:posOffset>
                </wp:positionH>
                <wp:positionV relativeFrom="paragraph">
                  <wp:posOffset>135255</wp:posOffset>
                </wp:positionV>
                <wp:extent cx="472611" cy="360218"/>
                <wp:effectExtent l="0" t="0" r="22860" b="20955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611" cy="360218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543575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43575"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B643D" id="Text Box 115" o:spid="_x0000_s1043" type="#_x0000_t202" style="position:absolute;margin-left:163.65pt;margin-top:10.65pt;width:37.2pt;height:28.35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" fillcolor="white [3201]" strokecolor="white [3212]" strokeweight="1pt">
                <v:textbox>
                  <w:txbxContent>
                    <w:p w:rsidR="006C623D" w:rsidRPr="00543575" w:rsidRDefault="006C623D" w:rsidP="006C623D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43575"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C623D" w:rsidRDefault="002B1726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45BCE48" wp14:editId="41058143">
                <wp:simplePos x="0" y="0"/>
                <wp:positionH relativeFrom="column">
                  <wp:posOffset>2970271</wp:posOffset>
                </wp:positionH>
                <wp:positionV relativeFrom="paragraph">
                  <wp:posOffset>13996</wp:posOffset>
                </wp:positionV>
                <wp:extent cx="1590932" cy="24714"/>
                <wp:effectExtent l="38100" t="38100" r="28575" b="90170"/>
                <wp:wrapNone/>
                <wp:docPr id="106" name="Straight Arrow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0932" cy="247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BDB6FD" id="Straight Arrow Connector 106" o:spid="_x0000_s1026" type="#_x0000_t32" style="position:absolute;margin-left:233.9pt;margin-top:1.1pt;width:125.25pt;height:1.95pt;flip:x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" strokecolor="black [3200]" strokeweight="1.5pt">
                <v:stroke endarrow="block" joinstyle="miter"/>
              </v:shape>
            </w:pict>
          </mc:Fallback>
        </mc:AlternateContent>
      </w:r>
      <w:r w:rsidR="006C623D" w:rsidRPr="00964901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43D2FB5" wp14:editId="5A5C01BA">
                <wp:simplePos x="0" y="0"/>
                <wp:positionH relativeFrom="margin">
                  <wp:posOffset>4557528</wp:posOffset>
                </wp:positionH>
                <wp:positionV relativeFrom="paragraph">
                  <wp:posOffset>5715</wp:posOffset>
                </wp:positionV>
                <wp:extent cx="0" cy="452755"/>
                <wp:effectExtent l="0" t="0" r="19050" b="23495"/>
                <wp:wrapNone/>
                <wp:docPr id="105" name="Straight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45275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889E37" id="Straight Connector 105" o:spid="_x0000_s1026" style="position:absolute;flip:x y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358.85pt,.45pt" to="358.85pt,3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" strokecolor="black [3200]" strokeweight="1.5pt">
                <v:stroke joinstyle="miter"/>
                <w10:wrap anchorx="margin"/>
              </v:line>
            </w:pict>
          </mc:Fallback>
        </mc:AlternateContent>
      </w:r>
      <w:r w:rsidR="006C623D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6BB27A5" wp14:editId="24ECAE13">
                <wp:simplePos x="0" y="0"/>
                <wp:positionH relativeFrom="margin">
                  <wp:align>center</wp:align>
                </wp:positionH>
                <wp:positionV relativeFrom="paragraph">
                  <wp:posOffset>80645</wp:posOffset>
                </wp:positionV>
                <wp:extent cx="1496060" cy="787400"/>
                <wp:effectExtent l="19050" t="19050" r="27940" b="31750"/>
                <wp:wrapSquare wrapText="bothSides"/>
                <wp:docPr id="76" name="Flowchart: Decision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6060" cy="787400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1C5E90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0"/>
                                <w:szCs w:val="3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B27A5" id="Flowchart: Decision 76" o:spid="_x0000_s1044" type="#_x0000_t110" style="position:absolute;margin-left:0;margin-top:6.35pt;width:117.8pt;height:62pt;z-index:2517196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" fillcolor="white [3201]" strokecolor="black [3200]" strokeweight="1pt">
                <v:textbox>
                  <w:txbxContent>
                    <w:p w:rsidR="006C623D" w:rsidRPr="001C5E90" w:rsidRDefault="006C623D" w:rsidP="006C623D">
                      <w:pPr>
                        <w:jc w:val="center"/>
                        <w:rPr>
                          <w:color w:val="000000" w:themeColor="text1"/>
                          <w:sz w:val="30"/>
                          <w:szCs w:val="3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0"/>
                          <w:szCs w:val="3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Login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6C623D" w:rsidRPr="00604FE3" w:rsidRDefault="006C623D" w:rsidP="006C623D">
      <w:pPr>
        <w:rPr>
          <w:b/>
        </w:rPr>
      </w:pPr>
      <w:r w:rsidRPr="00964901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FADB7CB" wp14:editId="2670DCAF">
                <wp:simplePos x="0" y="0"/>
                <wp:positionH relativeFrom="margin">
                  <wp:posOffset>3692658</wp:posOffset>
                </wp:positionH>
                <wp:positionV relativeFrom="paragraph">
                  <wp:posOffset>173323</wp:posOffset>
                </wp:positionV>
                <wp:extent cx="876968" cy="4946"/>
                <wp:effectExtent l="0" t="0" r="18415" b="33655"/>
                <wp:wrapNone/>
                <wp:docPr id="104" name="Straight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6968" cy="4946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F0E341" id="Straight Connector 104" o:spid="_x0000_s1026" style="position:absolute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90.75pt,13.65pt" to="359.8pt,1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" strokecolor="black [3200]" strokeweight="1.5pt">
                <v:stroke joinstyle="miter"/>
                <w10:wrap anchorx="margin"/>
              </v:line>
            </w:pict>
          </mc:Fallback>
        </mc:AlternateContent>
      </w:r>
    </w:p>
    <w:p w:rsidR="006C623D" w:rsidRDefault="006C623D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6EC124E" wp14:editId="2986F934">
                <wp:simplePos x="0" y="0"/>
                <wp:positionH relativeFrom="margin">
                  <wp:posOffset>3698697</wp:posOffset>
                </wp:positionH>
                <wp:positionV relativeFrom="paragraph">
                  <wp:posOffset>8925</wp:posOffset>
                </wp:positionV>
                <wp:extent cx="431514" cy="315281"/>
                <wp:effectExtent l="0" t="0" r="26035" b="2794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514" cy="315281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543575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43575"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C124E" id="Text Box 119" o:spid="_x0000_s1045" type="#_x0000_t202" style="position:absolute;margin-left:291.25pt;margin-top:.7pt;width:34pt;height:24.8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" fillcolor="white [3201]" strokecolor="white [3212]" strokeweight="1pt">
                <v:textbox>
                  <w:txbxContent>
                    <w:p w:rsidR="006C623D" w:rsidRPr="00543575" w:rsidRDefault="006C623D" w:rsidP="006C623D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43575"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A130294" wp14:editId="0656B492">
                <wp:simplePos x="0" y="0"/>
                <wp:positionH relativeFrom="column">
                  <wp:posOffset>2238781</wp:posOffset>
                </wp:positionH>
                <wp:positionV relativeFrom="paragraph">
                  <wp:posOffset>252958</wp:posOffset>
                </wp:positionV>
                <wp:extent cx="462337" cy="318499"/>
                <wp:effectExtent l="0" t="0" r="13970" b="24765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337" cy="318499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543575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43575"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30294" id="Text Box 116" o:spid="_x0000_s1046" type="#_x0000_t202" style="position:absolute;margin-left:176.3pt;margin-top:19.9pt;width:36.4pt;height:25.1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" fillcolor="white [3201]" strokecolor="white [3212]" strokeweight="1pt">
                <v:textbox>
                  <w:txbxContent>
                    <w:p w:rsidR="006C623D" w:rsidRPr="00543575" w:rsidRDefault="006C623D" w:rsidP="006C623D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43575"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</w:p>
    <w:p w:rsidR="006C623D" w:rsidRDefault="002B1726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CD0C32C" wp14:editId="3FDC23BC">
                <wp:simplePos x="0" y="0"/>
                <wp:positionH relativeFrom="margin">
                  <wp:posOffset>2985990</wp:posOffset>
                </wp:positionH>
                <wp:positionV relativeFrom="paragraph">
                  <wp:posOffset>9564</wp:posOffset>
                </wp:positionV>
                <wp:extent cx="0" cy="295082"/>
                <wp:effectExtent l="76200" t="0" r="57150" b="4826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50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68399E" id="Straight Arrow Connector 36" o:spid="_x0000_s1026" type="#_x0000_t32" style="position:absolute;margin-left:235.1pt;margin-top:.75pt;width:0;height:23.25pt;z-index:2517780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6C623D" w:rsidRDefault="006C623D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B53B856" wp14:editId="55D3C1AA">
                <wp:simplePos x="0" y="0"/>
                <wp:positionH relativeFrom="margin">
                  <wp:align>center</wp:align>
                </wp:positionH>
                <wp:positionV relativeFrom="paragraph">
                  <wp:posOffset>21590</wp:posOffset>
                </wp:positionV>
                <wp:extent cx="3825875" cy="675005"/>
                <wp:effectExtent l="38100" t="19050" r="3175" b="29845"/>
                <wp:wrapSquare wrapText="bothSides"/>
                <wp:docPr id="77" name="Flowchart: Decision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5875" cy="675005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1C5E90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0"/>
                                <w:szCs w:val="3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0"/>
                                <w:szCs w:val="3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Is Paid membership?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3B856" id="Flowchart: Decision 77" o:spid="_x0000_s1047" type="#_x0000_t110" style="position:absolute;margin-left:0;margin-top:1.7pt;width:301.25pt;height:53.15pt;z-index:2517504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" fillcolor="white [3201]" strokecolor="black [3200]" strokeweight="1pt">
                <v:textbox>
                  <w:txbxContent>
                    <w:p w:rsidR="006C623D" w:rsidRPr="001C5E90" w:rsidRDefault="006C623D" w:rsidP="006C623D">
                      <w:pPr>
                        <w:jc w:val="center"/>
                        <w:rPr>
                          <w:color w:val="000000" w:themeColor="text1"/>
                          <w:sz w:val="30"/>
                          <w:szCs w:val="3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0"/>
                          <w:szCs w:val="3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Is Paid membership?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6C623D" w:rsidRDefault="002B1726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7B96B81" wp14:editId="5F5DF80C">
                <wp:simplePos x="0" y="0"/>
                <wp:positionH relativeFrom="column">
                  <wp:posOffset>-421173</wp:posOffset>
                </wp:positionH>
                <wp:positionV relativeFrom="paragraph">
                  <wp:posOffset>74516</wp:posOffset>
                </wp:positionV>
                <wp:extent cx="23446" cy="4009753"/>
                <wp:effectExtent l="0" t="0" r="34290" b="29210"/>
                <wp:wrapNone/>
                <wp:docPr id="107" name="Straight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46" cy="4009753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A50BE6" id="Straight Connector 107" o:spid="_x0000_s1026" style="position:absolute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3.15pt,5.85pt" to="-31.3pt,32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" strokecolor="black [3200]" strokeweight="1.5pt">
                <v:stroke joinstyle="miter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301C970" wp14:editId="6699A8CC">
                <wp:simplePos x="0" y="0"/>
                <wp:positionH relativeFrom="column">
                  <wp:posOffset>-402953</wp:posOffset>
                </wp:positionH>
                <wp:positionV relativeFrom="paragraph">
                  <wp:posOffset>73660</wp:posOffset>
                </wp:positionV>
                <wp:extent cx="1433466" cy="3018"/>
                <wp:effectExtent l="38100" t="76200" r="0" b="9271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33466" cy="30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872BE9" id="Straight Arrow Connector 108" o:spid="_x0000_s1026" type="#_x0000_t32" style="position:absolute;margin-left:-31.75pt;margin-top:5.8pt;width:112.85pt;height:.25pt;flip:x y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" strokecolor="black [3200]" strokeweight="1.5pt">
                <v:stroke endarrow="block" joinstyle="miter"/>
              </v:shape>
            </w:pict>
          </mc:Fallback>
        </mc:AlternateContent>
      </w:r>
    </w:p>
    <w:p w:rsidR="006C623D" w:rsidRDefault="002B1726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FED9584" wp14:editId="488DC903">
                <wp:simplePos x="0" y="0"/>
                <wp:positionH relativeFrom="column">
                  <wp:posOffset>2994338</wp:posOffset>
                </wp:positionH>
                <wp:positionV relativeFrom="paragraph">
                  <wp:posOffset>135801</wp:posOffset>
                </wp:positionV>
                <wp:extent cx="0" cy="3329188"/>
                <wp:effectExtent l="76200" t="0" r="57150" b="6223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291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7DDF15" id="Straight Arrow Connector 37" o:spid="_x0000_s1026" type="#_x0000_t32" style="position:absolute;margin-left:235.75pt;margin-top:10.7pt;width:0;height:262.1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" strokecolor="black [3200]" strokeweight="1.5pt">
                <v:stroke endarrow="block" joinstyle="miter"/>
              </v:shape>
            </w:pict>
          </mc:Fallback>
        </mc:AlternateContent>
      </w:r>
      <w:r w:rsidR="006C623D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2654CB0" wp14:editId="033BB231">
                <wp:simplePos x="0" y="0"/>
                <wp:positionH relativeFrom="column">
                  <wp:posOffset>2300805</wp:posOffset>
                </wp:positionH>
                <wp:positionV relativeFrom="paragraph">
                  <wp:posOffset>178663</wp:posOffset>
                </wp:positionV>
                <wp:extent cx="493159" cy="328773"/>
                <wp:effectExtent l="0" t="0" r="21590" b="14605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159" cy="32877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543575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43575"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54CB0" id="Text Box 79" o:spid="_x0000_s1048" type="#_x0000_t202" style="position:absolute;margin-left:181.15pt;margin-top:14.05pt;width:38.85pt;height:25.9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" fillcolor="white [3201]" strokecolor="white [3212]" strokeweight="1pt">
                <v:textbox>
                  <w:txbxContent>
                    <w:p w:rsidR="006C623D" w:rsidRPr="00543575" w:rsidRDefault="006C623D" w:rsidP="006C623D">
                      <w:pPr>
                        <w:jc w:val="center"/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43575">
                        <w:rPr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</w:p>
    <w:p w:rsidR="006C623D" w:rsidRDefault="006C623D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0CFF295" wp14:editId="549A27A1">
                <wp:simplePos x="0" y="0"/>
                <wp:positionH relativeFrom="margin">
                  <wp:posOffset>3571240</wp:posOffset>
                </wp:positionH>
                <wp:positionV relativeFrom="paragraph">
                  <wp:posOffset>3810</wp:posOffset>
                </wp:positionV>
                <wp:extent cx="1350010" cy="416560"/>
                <wp:effectExtent l="0" t="0" r="21590" b="21590"/>
                <wp:wrapSquare wrapText="bothSides"/>
                <wp:docPr id="68" name="Flowchart: Process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010" cy="41656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BC515C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Online Chat</w:t>
                            </w:r>
                          </w:p>
                          <w:p w:rsidR="006C623D" w:rsidRPr="008954B7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6C623D" w:rsidRPr="00BC515C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FF295" id="Flowchart: Process 68" o:spid="_x0000_s1049" type="#_x0000_t109" style="position:absolute;margin-left:281.2pt;margin-top:.3pt;width:106.3pt;height:32.8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" fillcolor="white [3201]" strokecolor="black [3213]" strokeweight="1pt">
                <v:textbox>
                  <w:txbxContent>
                    <w:p w:rsidR="006C623D" w:rsidRPr="00BC515C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Online Chat</w:t>
                      </w:r>
                    </w:p>
                    <w:p w:rsidR="006C623D" w:rsidRPr="008954B7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6C623D" w:rsidRPr="00BC515C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8EF1BBD" wp14:editId="4807E9BE">
                <wp:simplePos x="0" y="0"/>
                <wp:positionH relativeFrom="column">
                  <wp:posOffset>-422032</wp:posOffset>
                </wp:positionH>
                <wp:positionV relativeFrom="paragraph">
                  <wp:posOffset>276141</wp:posOffset>
                </wp:positionV>
                <wp:extent cx="1528543" cy="13398"/>
                <wp:effectExtent l="0" t="0" r="14605" b="24765"/>
                <wp:wrapNone/>
                <wp:docPr id="109" name="Straight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8543" cy="1339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D9CB349" id="Straight Connector 109" o:spid="_x0000_s1026" style="position:absolute;flip:x;z-index:251761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33.25pt,21.75pt" to="87.1pt,2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" strokecolor="black [3200]" strokeweight="1.5pt">
                <v:stroke joinstyle="miter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29EEDD2" wp14:editId="56167C49">
                <wp:simplePos x="0" y="0"/>
                <wp:positionH relativeFrom="column">
                  <wp:posOffset>2183765</wp:posOffset>
                </wp:positionH>
                <wp:positionV relativeFrom="paragraph">
                  <wp:posOffset>2895600</wp:posOffset>
                </wp:positionV>
                <wp:extent cx="1389380" cy="3810"/>
                <wp:effectExtent l="0" t="0" r="20320" b="34290"/>
                <wp:wrapNone/>
                <wp:docPr id="97" name="Straight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9380" cy="381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BDF11D5" id="Straight Connector 97" o:spid="_x0000_s1026" style="position:absolute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1.95pt,228pt" to="281.35pt,22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" strokecolor="black [3200]" strokeweight="1.5pt">
                <v:stroke joinstyle="miter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7AAE50C" wp14:editId="3221BFBF">
                <wp:simplePos x="0" y="0"/>
                <wp:positionH relativeFrom="column">
                  <wp:posOffset>2195830</wp:posOffset>
                </wp:positionH>
                <wp:positionV relativeFrom="paragraph">
                  <wp:posOffset>901065</wp:posOffset>
                </wp:positionV>
                <wp:extent cx="1341120" cy="0"/>
                <wp:effectExtent l="0" t="0" r="30480" b="19050"/>
                <wp:wrapNone/>
                <wp:docPr id="100" name="Straight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112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FEE5FB" id="Straight Connector 100" o:spid="_x0000_s1026" style="position:absolute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2.9pt,70.95pt" to="278.5pt,7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" strokecolor="black [3200]" strokeweight="1.5pt">
                <v:stroke joinstyle="miter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3C5D9AD" wp14:editId="683CB323">
                <wp:simplePos x="0" y="0"/>
                <wp:positionH relativeFrom="margin">
                  <wp:posOffset>3561715</wp:posOffset>
                </wp:positionH>
                <wp:positionV relativeFrom="paragraph">
                  <wp:posOffset>1995170</wp:posOffset>
                </wp:positionV>
                <wp:extent cx="1350010" cy="416560"/>
                <wp:effectExtent l="0" t="0" r="21590" b="21590"/>
                <wp:wrapSquare wrapText="bothSides"/>
                <wp:docPr id="71" name="Flowchart: Process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010" cy="41656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BC515C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Block profiles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5D9AD" id="Flowchart: Process 71" o:spid="_x0000_s1050" type="#_x0000_t109" style="position:absolute;margin-left:280.45pt;margin-top:157.1pt;width:106.3pt;height:32.8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" fillcolor="white [3201]" strokecolor="black [3213]" strokeweight="1pt">
                <v:textbox>
                  <w:txbxContent>
                    <w:p w:rsidR="006C623D" w:rsidRPr="00BC515C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Block profiles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BB13821" wp14:editId="58C331D6">
                <wp:simplePos x="0" y="0"/>
                <wp:positionH relativeFrom="margin">
                  <wp:posOffset>3533775</wp:posOffset>
                </wp:positionH>
                <wp:positionV relativeFrom="paragraph">
                  <wp:posOffset>1325880</wp:posOffset>
                </wp:positionV>
                <wp:extent cx="2503805" cy="416560"/>
                <wp:effectExtent l="0" t="0" r="10795" b="21590"/>
                <wp:wrapSquare wrapText="bothSides"/>
                <wp:docPr id="70" name="Flowchart: Process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3805" cy="41656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BC515C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Save profiles as </w:t>
                            </w:r>
                            <w:r w:rsidR="002B1726"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favorites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13821" id="Flowchart: Process 70" o:spid="_x0000_s1051" type="#_x0000_t109" style="position:absolute;margin-left:278.25pt;margin-top:104.4pt;width:197.15pt;height:32.8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" fillcolor="white [3201]" strokecolor="black [3213]" strokeweight="1pt">
                <v:textbox>
                  <w:txbxContent>
                    <w:p w:rsidR="006C623D" w:rsidRPr="00BC515C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Save profiles as </w:t>
                      </w:r>
                      <w:r w:rsidR="002B1726"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favorites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35BD5A7" wp14:editId="05204BA0">
                <wp:simplePos x="0" y="0"/>
                <wp:positionH relativeFrom="margin">
                  <wp:posOffset>3533140</wp:posOffset>
                </wp:positionH>
                <wp:positionV relativeFrom="paragraph">
                  <wp:posOffset>650875</wp:posOffset>
                </wp:positionV>
                <wp:extent cx="1628775" cy="416560"/>
                <wp:effectExtent l="0" t="0" r="28575" b="21590"/>
                <wp:wrapSquare wrapText="bothSides"/>
                <wp:docPr id="69" name="Flowchart: Process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41656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BC515C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Search by filters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BD5A7" id="Flowchart: Process 69" o:spid="_x0000_s1052" type="#_x0000_t109" style="position:absolute;margin-left:278.2pt;margin-top:51.25pt;width:128.25pt;height:32.8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" fillcolor="white [3201]" strokecolor="black [3213]" strokeweight="1pt">
                <v:textbox>
                  <w:txbxContent>
                    <w:p w:rsidR="006C623D" w:rsidRPr="00BC515C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Search by filters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301F871" wp14:editId="3DA4CD2F">
                <wp:simplePos x="0" y="0"/>
                <wp:positionH relativeFrom="margin">
                  <wp:posOffset>3576320</wp:posOffset>
                </wp:positionH>
                <wp:positionV relativeFrom="paragraph">
                  <wp:posOffset>2681605</wp:posOffset>
                </wp:positionV>
                <wp:extent cx="1870710" cy="416560"/>
                <wp:effectExtent l="0" t="0" r="15240" b="21590"/>
                <wp:wrapSquare wrapText="bothSides"/>
                <wp:docPr id="72" name="Flowchart: Process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0710" cy="41656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BC515C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View success stories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F871" id="Flowchart: Process 72" o:spid="_x0000_s1053" type="#_x0000_t109" style="position:absolute;margin-left:281.6pt;margin-top:211.15pt;width:147.3pt;height:32.8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" fillcolor="white [3201]" strokecolor="black [3213]" strokeweight="1pt">
                <v:textbox>
                  <w:txbxContent>
                    <w:p w:rsidR="006C623D" w:rsidRPr="00BC515C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View success stories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6605E82" wp14:editId="6A16AAA5">
                <wp:simplePos x="0" y="0"/>
                <wp:positionH relativeFrom="margin">
                  <wp:posOffset>205740</wp:posOffset>
                </wp:positionH>
                <wp:positionV relativeFrom="paragraph">
                  <wp:posOffset>2007235</wp:posOffset>
                </wp:positionV>
                <wp:extent cx="1974215" cy="379730"/>
                <wp:effectExtent l="0" t="0" r="26035" b="20320"/>
                <wp:wrapSquare wrapText="bothSides"/>
                <wp:docPr id="52" name="Flowchart: Proces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4215" cy="37973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BC515C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Send Follow Request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05E82" id="Flowchart: Process 52" o:spid="_x0000_s1054" type="#_x0000_t109" style="position:absolute;margin-left:16.2pt;margin-top:158.05pt;width:155.45pt;height:29.9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" fillcolor="white [3201]" strokecolor="black [3213]" strokeweight="1pt">
                <v:textbox>
                  <w:txbxContent>
                    <w:p w:rsidR="006C623D" w:rsidRPr="00BC515C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Send Follow Request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29D5AE1" wp14:editId="69B42288">
                <wp:simplePos x="0" y="0"/>
                <wp:positionH relativeFrom="margin">
                  <wp:posOffset>627380</wp:posOffset>
                </wp:positionH>
                <wp:positionV relativeFrom="paragraph">
                  <wp:posOffset>1360170</wp:posOffset>
                </wp:positionV>
                <wp:extent cx="1524000" cy="387985"/>
                <wp:effectExtent l="0" t="0" r="19050" b="12065"/>
                <wp:wrapSquare wrapText="bothSides"/>
                <wp:docPr id="54" name="Flowchart: Process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387985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BC515C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Update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D5AE1" id="Flowchart: Process 54" o:spid="_x0000_s1055" type="#_x0000_t109" style="position:absolute;margin-left:49.4pt;margin-top:107.1pt;width:120pt;height:30.5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" fillcolor="white [3201]" strokecolor="black [3213]" strokeweight="1pt">
                <v:textbox>
                  <w:txbxContent>
                    <w:p w:rsidR="006C623D" w:rsidRPr="00BC515C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Update Profile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E9DAF79" wp14:editId="42618D4C">
                <wp:simplePos x="0" y="0"/>
                <wp:positionH relativeFrom="margin">
                  <wp:posOffset>880745</wp:posOffset>
                </wp:positionH>
                <wp:positionV relativeFrom="paragraph">
                  <wp:posOffset>671195</wp:posOffset>
                </wp:positionV>
                <wp:extent cx="1299210" cy="401955"/>
                <wp:effectExtent l="0" t="0" r="15240" b="17145"/>
                <wp:wrapSquare wrapText="bothSides"/>
                <wp:docPr id="55" name="Flowchart: Proces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9210" cy="401955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BC515C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View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DAF79" id="Flowchart: Process 55" o:spid="_x0000_s1056" type="#_x0000_t109" style="position:absolute;margin-left:69.35pt;margin-top:52.85pt;width:102.3pt;height:31.6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" fillcolor="white [3201]" strokecolor="black [3213]" strokeweight="1pt">
                <v:textbox>
                  <w:txbxContent>
                    <w:p w:rsidR="006C623D" w:rsidRPr="00BC515C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View Profile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3767C5E" wp14:editId="638E013B">
                <wp:simplePos x="0" y="0"/>
                <wp:positionH relativeFrom="margin">
                  <wp:posOffset>1107440</wp:posOffset>
                </wp:positionH>
                <wp:positionV relativeFrom="paragraph">
                  <wp:posOffset>21590</wp:posOffset>
                </wp:positionV>
                <wp:extent cx="1074420" cy="416560"/>
                <wp:effectExtent l="0" t="0" r="11430" b="21590"/>
                <wp:wrapSquare wrapText="bothSides"/>
                <wp:docPr id="56" name="Flowchart: Process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41656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BC515C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My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67C5E" id="Flowchart: Process 56" o:spid="_x0000_s1057" type="#_x0000_t109" style="position:absolute;margin-left:87.2pt;margin-top:1.7pt;width:84.6pt;height:32.8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" fillcolor="white [3201]" strokecolor="black [3213]" strokeweight="1pt">
                <v:textbox>
                  <w:txbxContent>
                    <w:p w:rsidR="006C623D" w:rsidRPr="00BC515C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My Profile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9D22187" wp14:editId="6D5D23DD">
                <wp:simplePos x="0" y="0"/>
                <wp:positionH relativeFrom="margin">
                  <wp:posOffset>430530</wp:posOffset>
                </wp:positionH>
                <wp:positionV relativeFrom="paragraph">
                  <wp:posOffset>2654300</wp:posOffset>
                </wp:positionV>
                <wp:extent cx="1749425" cy="379730"/>
                <wp:effectExtent l="0" t="0" r="22225" b="20320"/>
                <wp:wrapSquare wrapText="bothSides"/>
                <wp:docPr id="51" name="Flowchart: Proces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425" cy="37973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BC515C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Approve Request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22187" id="Flowchart: Process 51" o:spid="_x0000_s1058" type="#_x0000_t109" style="position:absolute;margin-left:33.9pt;margin-top:209pt;width:137.75pt;height:29.9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" fillcolor="white [3201]" strokecolor="black [3213]" strokeweight="1pt">
                <v:textbox>
                  <w:txbxContent>
                    <w:p w:rsidR="006C623D" w:rsidRPr="00BC515C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Approve Request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935BDBD" wp14:editId="0DBCB73B">
                <wp:simplePos x="0" y="0"/>
                <wp:positionH relativeFrom="column">
                  <wp:posOffset>2183765</wp:posOffset>
                </wp:positionH>
                <wp:positionV relativeFrom="paragraph">
                  <wp:posOffset>256540</wp:posOffset>
                </wp:positionV>
                <wp:extent cx="1341120" cy="0"/>
                <wp:effectExtent l="0" t="0" r="30480" b="19050"/>
                <wp:wrapNone/>
                <wp:docPr id="96" name="Straight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112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B088F1" id="Straight Connector 96" o:spid="_x0000_s1026" style="position:absolute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1.95pt,20.2pt" to="277.55pt,2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" strokecolor="black [3200]" strokeweight="1.5pt">
                <v:stroke joinstyle="miter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BCE156C" wp14:editId="4C18928C">
                <wp:simplePos x="0" y="0"/>
                <wp:positionH relativeFrom="column">
                  <wp:posOffset>2159635</wp:posOffset>
                </wp:positionH>
                <wp:positionV relativeFrom="paragraph">
                  <wp:posOffset>1537970</wp:posOffset>
                </wp:positionV>
                <wp:extent cx="1373505" cy="3810"/>
                <wp:effectExtent l="0" t="0" r="36195" b="34290"/>
                <wp:wrapNone/>
                <wp:docPr id="98" name="Straight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3505" cy="381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73F7400" id="Straight Connector 98" o:spid="_x0000_s1026" style="position:absolute;z-index:25175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0.05pt,121.1pt" to="278.2pt,12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" strokecolor="black [3200]" strokeweight="1.5pt">
                <v:stroke joinstyle="miter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5BAD52E" wp14:editId="4B913B20">
                <wp:simplePos x="0" y="0"/>
                <wp:positionH relativeFrom="column">
                  <wp:posOffset>2195830</wp:posOffset>
                </wp:positionH>
                <wp:positionV relativeFrom="paragraph">
                  <wp:posOffset>2202815</wp:posOffset>
                </wp:positionV>
                <wp:extent cx="1365250" cy="3810"/>
                <wp:effectExtent l="0" t="0" r="25400" b="34290"/>
                <wp:wrapNone/>
                <wp:docPr id="99" name="Straight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5250" cy="381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E768A19" id="Straight Connector 99" o:spid="_x0000_s1026" style="position:absolute;z-index:251756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2.9pt,173.45pt" to="280.4pt,17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" strokecolor="black [3200]" strokeweight="1.5pt">
                <v:stroke joinstyle="miter"/>
              </v:line>
            </w:pict>
          </mc:Fallback>
        </mc:AlternateContent>
      </w:r>
    </w:p>
    <w:p w:rsidR="006C623D" w:rsidRDefault="006C623D" w:rsidP="006C623D"/>
    <w:p w:rsidR="006C623D" w:rsidRDefault="006C623D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D96064E" wp14:editId="1F7CA359">
                <wp:simplePos x="0" y="0"/>
                <wp:positionH relativeFrom="column">
                  <wp:posOffset>-422031</wp:posOffset>
                </wp:positionH>
                <wp:positionV relativeFrom="paragraph">
                  <wp:posOffset>297494</wp:posOffset>
                </wp:positionV>
                <wp:extent cx="1301736" cy="15875"/>
                <wp:effectExtent l="0" t="0" r="13335" b="22225"/>
                <wp:wrapNone/>
                <wp:docPr id="110" name="Straight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01736" cy="1587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351D519" id="Straight Connector 110" o:spid="_x0000_s1026" style="position:absolute;flip:x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33.25pt,23.4pt" to="69.25pt,2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" strokecolor="black [3200]" strokeweight="1.5pt">
                <v:stroke joinstyle="miter"/>
              </v:line>
            </w:pict>
          </mc:Fallback>
        </mc:AlternateContent>
      </w:r>
    </w:p>
    <w:p w:rsidR="006C623D" w:rsidRDefault="006C623D" w:rsidP="006C623D"/>
    <w:p w:rsidR="006C623D" w:rsidRDefault="006C623D" w:rsidP="006C623D"/>
    <w:p w:rsidR="006C623D" w:rsidRDefault="006C623D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E0850E9" wp14:editId="1014B996">
                <wp:simplePos x="0" y="0"/>
                <wp:positionH relativeFrom="column">
                  <wp:posOffset>-411983</wp:posOffset>
                </wp:positionH>
                <wp:positionV relativeFrom="paragraph">
                  <wp:posOffset>120817</wp:posOffset>
                </wp:positionV>
                <wp:extent cx="1043863" cy="3350"/>
                <wp:effectExtent l="0" t="0" r="23495" b="34925"/>
                <wp:wrapNone/>
                <wp:docPr id="114" name="Straight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3863" cy="3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63289D" id="Straight Connector 114" o:spid="_x0000_s1026" style="position:absolute;flip:x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2.45pt,9.5pt" to="49.75pt,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" strokecolor="black [3200]" strokeweight="1.5pt">
                <v:stroke joinstyle="miter"/>
              </v:line>
            </w:pict>
          </mc:Fallback>
        </mc:AlternateContent>
      </w:r>
    </w:p>
    <w:p w:rsidR="006C623D" w:rsidRDefault="006C623D" w:rsidP="006C623D"/>
    <w:p w:rsidR="006C623D" w:rsidRDefault="006C623D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E21836D" wp14:editId="66BBE42E">
                <wp:simplePos x="0" y="0"/>
                <wp:positionH relativeFrom="column">
                  <wp:posOffset>-411982</wp:posOffset>
                </wp:positionH>
                <wp:positionV relativeFrom="paragraph">
                  <wp:posOffset>192412</wp:posOffset>
                </wp:positionV>
                <wp:extent cx="618936" cy="3349"/>
                <wp:effectExtent l="0" t="0" r="10160" b="34925"/>
                <wp:wrapNone/>
                <wp:docPr id="111" name="Straight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8936" cy="3349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A7858B" id="Straight Connector 111" o:spid="_x0000_s1026" style="position:absolute;flip:x y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2.45pt,15.15pt" to="16.3pt,1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" strokecolor="black [3200]" strokeweight="1.5pt">
                <v:stroke joinstyle="miter"/>
              </v:line>
            </w:pict>
          </mc:Fallback>
        </mc:AlternateContent>
      </w:r>
    </w:p>
    <w:p w:rsidR="006C623D" w:rsidRDefault="006C623D" w:rsidP="006C623D"/>
    <w:p w:rsidR="006C623D" w:rsidRDefault="006C623D" w:rsidP="006C623D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12DB504" wp14:editId="61864167">
                <wp:simplePos x="0" y="0"/>
                <wp:positionH relativeFrom="column">
                  <wp:posOffset>-399171</wp:posOffset>
                </wp:positionH>
                <wp:positionV relativeFrom="paragraph">
                  <wp:posOffset>267356</wp:posOffset>
                </wp:positionV>
                <wp:extent cx="832074" cy="6699"/>
                <wp:effectExtent l="0" t="0" r="25400" b="31750"/>
                <wp:wrapNone/>
                <wp:docPr id="112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2074" cy="6699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B7A2C0" id="Straight Connector 112" o:spid="_x0000_s1026" style="position:absolute;flip:x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1.45pt,21.05pt" to="34.05pt,2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" strokecolor="black [3200]" strokeweight="1.5pt">
                <v:stroke joinstyle="miter"/>
              </v:line>
            </w:pict>
          </mc:Fallback>
        </mc:AlternateContent>
      </w:r>
    </w:p>
    <w:p w:rsidR="006C623D" w:rsidRDefault="006C623D" w:rsidP="006C623D"/>
    <w:p w:rsidR="006C623D" w:rsidRDefault="006C623D" w:rsidP="006C623D"/>
    <w:p w:rsidR="006C623D" w:rsidRDefault="006C623D" w:rsidP="006C623D"/>
    <w:p w:rsidR="006C623D" w:rsidRDefault="006C623D" w:rsidP="006C623D"/>
    <w:p w:rsidR="009213C5" w:rsidRDefault="00C75348">
      <w:pPr>
        <w:rPr>
          <w:rFonts w:ascii="Vrinda" w:eastAsia="Times New Roman" w:hAnsi="Vrinda" w:cs="Vrinda"/>
          <w:color w:val="222222"/>
          <w:sz w:val="36"/>
          <w:szCs w:val="36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419A465" wp14:editId="76C49194">
                <wp:simplePos x="0" y="0"/>
                <wp:positionH relativeFrom="margin">
                  <wp:align>left</wp:align>
                </wp:positionH>
                <wp:positionV relativeFrom="paragraph">
                  <wp:posOffset>2179</wp:posOffset>
                </wp:positionV>
                <wp:extent cx="2424545" cy="762000"/>
                <wp:effectExtent l="0" t="0" r="13970" b="1905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4545" cy="762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1726" w:rsidRPr="00543575" w:rsidRDefault="002B1726" w:rsidP="002B1726">
                            <w:pPr>
                              <w:jc w:val="center"/>
                              <w:rPr>
                                <w:rFonts w:ascii="Lucida Fax" w:hAnsi="Lucida Fax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Lucida Fax" w:hAnsi="Lucida Fax"/>
                                <w:sz w:val="40"/>
                                <w:szCs w:val="40"/>
                              </w:rPr>
                              <w:t>Conti. Flowchart (Member):</w:t>
                            </w:r>
                          </w:p>
                          <w:p w:rsidR="002B1726" w:rsidRDefault="002B1726" w:rsidP="002B172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19A465" id="Text Box 38" o:spid="_x0000_s1059" type="#_x0000_t202" style="position:absolute;margin-left:0;margin-top:.15pt;width:190.9pt;height:60pt;z-index:25178112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" fillcolor="white [3201]" strokecolor="white [3212]" strokeweight=".5pt">
                <v:textbox>
                  <w:txbxContent>
                    <w:p w:rsidR="002B1726" w:rsidRPr="00543575" w:rsidRDefault="002B1726" w:rsidP="002B1726">
                      <w:pPr>
                        <w:jc w:val="center"/>
                        <w:rPr>
                          <w:rFonts w:ascii="Lucida Fax" w:hAnsi="Lucida Fax"/>
                          <w:sz w:val="40"/>
                          <w:szCs w:val="40"/>
                        </w:rPr>
                      </w:pPr>
                      <w:r>
                        <w:rPr>
                          <w:rFonts w:ascii="Lucida Fax" w:hAnsi="Lucida Fax"/>
                          <w:sz w:val="40"/>
                          <w:szCs w:val="40"/>
                        </w:rPr>
                        <w:t>Conti. Flowchart (Member):</w:t>
                      </w:r>
                    </w:p>
                    <w:p w:rsidR="002B1726" w:rsidRDefault="002B1726" w:rsidP="002B1726"/>
                  </w:txbxContent>
                </v:textbox>
                <w10:wrap anchorx="margin"/>
              </v:shape>
            </w:pict>
          </mc:Fallback>
        </mc:AlternateContent>
      </w:r>
    </w:p>
    <w:p w:rsidR="00433716" w:rsidRPr="00573160" w:rsidRDefault="002B1726" w:rsidP="00706D60">
      <w:pPr>
        <w:rPr>
          <w:rFonts w:ascii="Vrinda" w:hAnsi="Vrinda" w:cs="Vrinda"/>
          <w:sz w:val="2"/>
          <w:szCs w:val="2"/>
        </w:rPr>
      </w:pPr>
      <w:r w:rsidRPr="006C623D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20A7117" wp14:editId="65A13A06">
                <wp:simplePos x="0" y="0"/>
                <wp:positionH relativeFrom="column">
                  <wp:posOffset>2435860</wp:posOffset>
                </wp:positionH>
                <wp:positionV relativeFrom="paragraph">
                  <wp:posOffset>1118235</wp:posOffset>
                </wp:positionV>
                <wp:extent cx="1405255" cy="3810"/>
                <wp:effectExtent l="0" t="0" r="23495" b="3429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5255" cy="381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37F18E" id="Straight Connector 19" o:spid="_x0000_s1026" style="position:absolute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1.8pt,88.05pt" to="302.45pt,8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" strokecolor="black [3200]" strokeweight="1.5pt">
                <v:stroke joinstyle="miter"/>
              </v:lin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74706F8" wp14:editId="4AE301FA">
                <wp:simplePos x="0" y="0"/>
                <wp:positionH relativeFrom="column">
                  <wp:posOffset>3136265</wp:posOffset>
                </wp:positionH>
                <wp:positionV relativeFrom="paragraph">
                  <wp:posOffset>2136140</wp:posOffset>
                </wp:positionV>
                <wp:extent cx="0" cy="497840"/>
                <wp:effectExtent l="76200" t="0" r="57150" b="5461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7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AD56B1" id="Straight Arrow Connector 25" o:spid="_x0000_s1026" type="#_x0000_t32" style="position:absolute;margin-left:246.95pt;margin-top:168.2pt;width:0;height:39.2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0B7B96C" wp14:editId="73510C05">
                <wp:simplePos x="0" y="0"/>
                <wp:positionH relativeFrom="margin">
                  <wp:posOffset>2562860</wp:posOffset>
                </wp:positionH>
                <wp:positionV relativeFrom="paragraph">
                  <wp:posOffset>1724025</wp:posOffset>
                </wp:positionV>
                <wp:extent cx="1074420" cy="416560"/>
                <wp:effectExtent l="0" t="0" r="11430" b="21590"/>
                <wp:wrapSquare wrapText="bothSides"/>
                <wp:docPr id="53" name="Flowchart: Proces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41656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BC515C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7B96C" id="Flowchart: Process 53" o:spid="_x0000_s1060" type="#_x0000_t109" style="position:absolute;margin-left:201.8pt;margin-top:135.75pt;width:84.6pt;height:32.8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" fillcolor="white [3201]" strokecolor="black [3213]" strokeweight="1pt">
                <v:textbox>
                  <w:txbxContent>
                    <w:p w:rsidR="006C623D" w:rsidRPr="00BC515C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Logout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D2AA43D" wp14:editId="27EB80C4">
                <wp:simplePos x="0" y="0"/>
                <wp:positionH relativeFrom="column">
                  <wp:posOffset>-132715</wp:posOffset>
                </wp:positionH>
                <wp:positionV relativeFrom="paragraph">
                  <wp:posOffset>1157605</wp:posOffset>
                </wp:positionV>
                <wp:extent cx="1373505" cy="0"/>
                <wp:effectExtent l="0" t="0" r="17145" b="19050"/>
                <wp:wrapNone/>
                <wp:docPr id="113" name="Straight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350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5C7E9E7" id="Straight Connector 113" o:spid="_x0000_s1026" style="position:absolute;flip:x;z-index:251765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0.45pt,91.15pt" to="97.7pt,9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" strokecolor="black [3200]" strokeweight="1.5pt">
                <v:stroke joinstyle="miter"/>
              </v:line>
            </w:pict>
          </mc:Fallback>
        </mc:AlternateContent>
      </w:r>
      <w:r w:rsidRPr="006C623D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A825551" wp14:editId="350FE0AA">
                <wp:simplePos x="0" y="0"/>
                <wp:positionH relativeFrom="margin">
                  <wp:posOffset>1228725</wp:posOffset>
                </wp:positionH>
                <wp:positionV relativeFrom="paragraph">
                  <wp:posOffset>935990</wp:posOffset>
                </wp:positionV>
                <wp:extent cx="1214755" cy="416560"/>
                <wp:effectExtent l="0" t="0" r="23495" b="21590"/>
                <wp:wrapSquare wrapText="bothSides"/>
                <wp:docPr id="9" name="Flowchart: Proces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755" cy="41656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BC515C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Search by id</w:t>
                            </w:r>
                          </w:p>
                          <w:p w:rsidR="006C623D" w:rsidRPr="00BC515C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25551" id="Flowchart: Process 9" o:spid="_x0000_s1061" type="#_x0000_t109" style="position:absolute;margin-left:96.75pt;margin-top:73.7pt;width:95.65pt;height:32.8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" fillcolor="white [3201]" strokecolor="black [3213]" strokeweight="1pt">
                <v:textbox>
                  <w:txbxContent>
                    <w:p w:rsidR="006C623D" w:rsidRPr="00BC515C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Search by id</w:t>
                      </w:r>
                    </w:p>
                    <w:p w:rsidR="006C623D" w:rsidRPr="00BC515C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C623D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E1E3EC7" wp14:editId="795B3161">
                <wp:simplePos x="0" y="0"/>
                <wp:positionH relativeFrom="margin">
                  <wp:posOffset>3847465</wp:posOffset>
                </wp:positionH>
                <wp:positionV relativeFrom="paragraph">
                  <wp:posOffset>935990</wp:posOffset>
                </wp:positionV>
                <wp:extent cx="2067560" cy="416560"/>
                <wp:effectExtent l="0" t="0" r="27940" b="21590"/>
                <wp:wrapSquare wrapText="bothSides"/>
                <wp:docPr id="11" name="Flowchart: Proces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560" cy="41656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623D" w:rsidRPr="00BC515C" w:rsidRDefault="006C623D" w:rsidP="006C623D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Receive notifications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E3EC7" id="Flowchart: Process 11" o:spid="_x0000_s1062" type="#_x0000_t109" style="position:absolute;margin-left:302.95pt;margin-top:73.7pt;width:162.8pt;height:32.8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" fillcolor="white [3201]" strokecolor="black [3213]" strokeweight="1pt">
                <v:textbox>
                  <w:txbxContent>
                    <w:p w:rsidR="006C623D" w:rsidRPr="00BC515C" w:rsidRDefault="006C623D" w:rsidP="006C623D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Receive notifications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DAF2A27" wp14:editId="03F0F61C">
                <wp:simplePos x="0" y="0"/>
                <wp:positionH relativeFrom="margin">
                  <wp:posOffset>3115310</wp:posOffset>
                </wp:positionH>
                <wp:positionV relativeFrom="paragraph">
                  <wp:posOffset>16510</wp:posOffset>
                </wp:positionV>
                <wp:extent cx="0" cy="1722120"/>
                <wp:effectExtent l="76200" t="0" r="57150" b="4953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22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425237" id="Straight Arrow Connector 33" o:spid="_x0000_s1026" type="#_x0000_t32" style="position:absolute;margin-left:245.3pt;margin-top:1.3pt;width:0;height:135.6pt;z-index:2517760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04E5C9E" wp14:editId="7943EB84">
                <wp:simplePos x="0" y="0"/>
                <wp:positionH relativeFrom="column">
                  <wp:posOffset>-119529</wp:posOffset>
                </wp:positionH>
                <wp:positionV relativeFrom="paragraph">
                  <wp:posOffset>77470</wp:posOffset>
                </wp:positionV>
                <wp:extent cx="0" cy="1082040"/>
                <wp:effectExtent l="76200" t="0" r="57150" b="6096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82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185406" id="Straight Arrow Connector 35" o:spid="_x0000_s1026" type="#_x0000_t32" style="position:absolute;margin-left:-9.4pt;margin-top:6.1pt;width:0;height:85.2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" strokecolor="black [3200]" strokeweight="1.5pt">
                <v:stroke endarrow="block" joinstyle="miter"/>
              </v:shape>
            </w:pict>
          </mc:Fallback>
        </mc:AlternateContent>
      </w:r>
    </w:p>
    <w:p w:rsidR="002B1726" w:rsidRDefault="002B1726">
      <w:pPr>
        <w:rPr>
          <w:rFonts w:ascii="Vrinda" w:hAnsi="Vrinda" w:cs="Vrinda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F4E8B41" wp14:editId="634123DD">
                <wp:simplePos x="0" y="0"/>
                <wp:positionH relativeFrom="margin">
                  <wp:posOffset>2658596</wp:posOffset>
                </wp:positionH>
                <wp:positionV relativeFrom="paragraph">
                  <wp:posOffset>2493010</wp:posOffset>
                </wp:positionV>
                <wp:extent cx="868680" cy="426720"/>
                <wp:effectExtent l="0" t="0" r="26670" b="11430"/>
                <wp:wrapTopAndBottom/>
                <wp:docPr id="49" name="Flowchart: Alternate Proces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426720"/>
                        </a:xfrm>
                        <a:prstGeom prst="flowChartAlternate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623D" w:rsidRPr="00BC515C" w:rsidRDefault="006C623D" w:rsidP="006C623D">
                            <w:pPr>
                              <w:spacing w:after="0"/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E8B41" id="Flowchart: Alternate Process 49" o:spid="_x0000_s1063" type="#_x0000_t176" style="position:absolute;margin-left:209.35pt;margin-top:196.3pt;width:68.4pt;height:33.6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" fillcolor="white [3212]" strokecolor="black [3213]" strokeweight="1pt">
                <v:textbox>
                  <w:txbxContent>
                    <w:p w:rsidR="006C623D" w:rsidRPr="00BC515C" w:rsidRDefault="006C623D" w:rsidP="006C623D">
                      <w:pPr>
                        <w:spacing w:after="0"/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Stop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33716">
        <w:rPr>
          <w:rFonts w:ascii="Vrinda" w:hAnsi="Vrinda" w:cs="Vrinda"/>
        </w:rPr>
        <w:br w:type="page"/>
      </w:r>
    </w:p>
    <w:p w:rsidR="002B1726" w:rsidRDefault="002B1726" w:rsidP="002B1726"/>
    <w:p w:rsidR="002B1726" w:rsidRDefault="002B1726" w:rsidP="002B1726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0A9282D" wp14:editId="24774BF2">
                <wp:simplePos x="0" y="0"/>
                <wp:positionH relativeFrom="margin">
                  <wp:align>center</wp:align>
                </wp:positionH>
                <wp:positionV relativeFrom="paragraph">
                  <wp:posOffset>646579</wp:posOffset>
                </wp:positionV>
                <wp:extent cx="4483" cy="574862"/>
                <wp:effectExtent l="76200" t="0" r="71755" b="53975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83" cy="5748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F95307" id="Straight Arrow Connector 125" o:spid="_x0000_s1026" type="#_x0000_t32" style="position:absolute;margin-left:0;margin-top:50.9pt;width:.35pt;height:45.25pt;flip:x;z-index:251788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</w:p>
    <w:p w:rsidR="002B1726" w:rsidRDefault="002B1726" w:rsidP="002B1726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902AAB6" wp14:editId="065BD752">
                <wp:simplePos x="0" y="0"/>
                <wp:positionH relativeFrom="column">
                  <wp:posOffset>-277091</wp:posOffset>
                </wp:positionH>
                <wp:positionV relativeFrom="paragraph">
                  <wp:posOffset>-263236</wp:posOffset>
                </wp:positionV>
                <wp:extent cx="2258291" cy="886691"/>
                <wp:effectExtent l="0" t="0" r="27940" b="27940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8291" cy="8866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1726" w:rsidRPr="00543575" w:rsidRDefault="002B1726" w:rsidP="002B1726">
                            <w:pPr>
                              <w:jc w:val="center"/>
                              <w:rPr>
                                <w:rFonts w:ascii="Lucida Fax" w:hAnsi="Lucida Fax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Lucida Fax" w:hAnsi="Lucida Fax"/>
                                <w:sz w:val="40"/>
                                <w:szCs w:val="40"/>
                              </w:rPr>
                              <w:t>Flowchart (Visitor):</w:t>
                            </w:r>
                          </w:p>
                          <w:p w:rsidR="002B1726" w:rsidRDefault="002B1726" w:rsidP="002B172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02AAB6" id="Text Box 157" o:spid="_x0000_s1064" type="#_x0000_t202" style="position:absolute;margin-left:-21.8pt;margin-top:-20.75pt;width:177.8pt;height:69.8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" fillcolor="white [3201]" strokecolor="white [3212]" strokeweight=".5pt">
                <v:textbox>
                  <w:txbxContent>
                    <w:p w:rsidR="002B1726" w:rsidRPr="00543575" w:rsidRDefault="002B1726" w:rsidP="002B1726">
                      <w:pPr>
                        <w:jc w:val="center"/>
                        <w:rPr>
                          <w:rFonts w:ascii="Lucida Fax" w:hAnsi="Lucida Fax"/>
                          <w:sz w:val="40"/>
                          <w:szCs w:val="40"/>
                        </w:rPr>
                      </w:pPr>
                      <w:r>
                        <w:rPr>
                          <w:rFonts w:ascii="Lucida Fax" w:hAnsi="Lucida Fax"/>
                          <w:sz w:val="40"/>
                          <w:szCs w:val="40"/>
                        </w:rPr>
                        <w:t>Flowchart (Visitor):</w:t>
                      </w:r>
                    </w:p>
                    <w:p w:rsidR="002B1726" w:rsidRDefault="002B1726" w:rsidP="002B1726"/>
                  </w:txbxContent>
                </v:textbox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1879D50" wp14:editId="7AAAEAD6">
                <wp:simplePos x="0" y="0"/>
                <wp:positionH relativeFrom="margin">
                  <wp:align>center</wp:align>
                </wp:positionH>
                <wp:positionV relativeFrom="paragraph">
                  <wp:posOffset>2868647</wp:posOffset>
                </wp:positionV>
                <wp:extent cx="2081530" cy="408305"/>
                <wp:effectExtent l="0" t="0" r="13970" b="10795"/>
                <wp:wrapSquare wrapText="bothSides"/>
                <wp:docPr id="78" name="Flowchart: Process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1530" cy="408305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1726" w:rsidRPr="00BC515C" w:rsidRDefault="002B1726" w:rsidP="002B1726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View Public Profiles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79D50" id="Flowchart: Process 78" o:spid="_x0000_s1065" type="#_x0000_t109" style="position:absolute;margin-left:0;margin-top:225.9pt;width:163.9pt;height:32.15pt;z-index:251786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" fillcolor="white [3201]" strokecolor="black [3213]" strokeweight="1pt">
                <v:textbox>
                  <w:txbxContent>
                    <w:p w:rsidR="002B1726" w:rsidRPr="00BC515C" w:rsidRDefault="002B1726" w:rsidP="002B1726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View Public Profiles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A001FC9" wp14:editId="41D0283A">
                <wp:simplePos x="0" y="0"/>
                <wp:positionH relativeFrom="margin">
                  <wp:align>center</wp:align>
                </wp:positionH>
                <wp:positionV relativeFrom="paragraph">
                  <wp:posOffset>929235</wp:posOffset>
                </wp:positionV>
                <wp:extent cx="1074420" cy="416560"/>
                <wp:effectExtent l="0" t="0" r="11430" b="21590"/>
                <wp:wrapSquare wrapText="bothSides"/>
                <wp:docPr id="80" name="Flowchart: Process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41656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1726" w:rsidRPr="00BC515C" w:rsidRDefault="002B1726" w:rsidP="002B1726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Visitor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01FC9" id="Flowchart: Process 80" o:spid="_x0000_s1066" type="#_x0000_t109" style="position:absolute;margin-left:0;margin-top:73.15pt;width:84.6pt;height:32.8pt;z-index:2517852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" fillcolor="white [3201]" strokecolor="black [3213]" strokeweight="1pt">
                <v:textbox>
                  <w:txbxContent>
                    <w:p w:rsidR="002B1726" w:rsidRPr="00BC515C" w:rsidRDefault="002B1726" w:rsidP="002B1726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Visitor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9A41A7A" wp14:editId="57989941">
                <wp:simplePos x="0" y="0"/>
                <wp:positionH relativeFrom="margin">
                  <wp:align>center</wp:align>
                </wp:positionH>
                <wp:positionV relativeFrom="paragraph">
                  <wp:posOffset>1877384</wp:posOffset>
                </wp:positionV>
                <wp:extent cx="1974215" cy="416560"/>
                <wp:effectExtent l="0" t="0" r="26035" b="21590"/>
                <wp:wrapSquare wrapText="bothSides"/>
                <wp:docPr id="81" name="Flowchart: Process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4215" cy="416560"/>
                        </a:xfrm>
                        <a:prstGeom prst="flowChartProcess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1726" w:rsidRPr="00BC515C" w:rsidRDefault="002B1726" w:rsidP="002B1726">
                            <w:pPr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View Success Stories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41A7A" id="Flowchart: Process 81" o:spid="_x0000_s1067" type="#_x0000_t109" style="position:absolute;margin-left:0;margin-top:147.85pt;width:155.45pt;height:32.8pt;z-index:251787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" fillcolor="white [3201]" strokecolor="black [3213]" strokeweight="1pt">
                <v:textbox>
                  <w:txbxContent>
                    <w:p w:rsidR="002B1726" w:rsidRPr="00BC515C" w:rsidRDefault="002B1726" w:rsidP="002B1726">
                      <w:pPr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View Success Stories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143C31C6" wp14:editId="644E46A1">
                <wp:simplePos x="0" y="0"/>
                <wp:positionH relativeFrom="margin">
                  <wp:align>center</wp:align>
                </wp:positionH>
                <wp:positionV relativeFrom="paragraph">
                  <wp:posOffset>535</wp:posOffset>
                </wp:positionV>
                <wp:extent cx="895350" cy="361950"/>
                <wp:effectExtent l="0" t="0" r="19050" b="19050"/>
                <wp:wrapTopAndBottom/>
                <wp:docPr id="82" name="Flowchart: Alternate Process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361950"/>
                        </a:xfrm>
                        <a:prstGeom prst="flowChartAlternate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B1726" w:rsidRPr="00BC515C" w:rsidRDefault="002B1726" w:rsidP="002B1726">
                            <w:pPr>
                              <w:spacing w:after="0"/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C515C"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3C31C6" id="Flowchart: Alternate Process 82" o:spid="_x0000_s1068" type="#_x0000_t176" style="position:absolute;margin-left:0;margin-top:.05pt;width:70.5pt;height:28.5pt;z-index:2517831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" fillcolor="white [3212]" strokecolor="black [3213]" strokeweight="1pt">
                <v:textbox>
                  <w:txbxContent>
                    <w:p w:rsidR="002B1726" w:rsidRPr="00BC515C" w:rsidRDefault="002B1726" w:rsidP="002B1726">
                      <w:pPr>
                        <w:spacing w:after="0"/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C515C"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Start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="0013350E" w:rsidRDefault="002B1726">
      <w:pPr>
        <w:rPr>
          <w:rFonts w:ascii="Vrinda" w:hAnsi="Vrinda" w:cs="Vrinda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4D6EA8B" wp14:editId="33F09476">
                <wp:simplePos x="0" y="0"/>
                <wp:positionH relativeFrom="margin">
                  <wp:align>center</wp:align>
                </wp:positionH>
                <wp:positionV relativeFrom="paragraph">
                  <wp:posOffset>3276188</wp:posOffset>
                </wp:positionV>
                <wp:extent cx="914400" cy="426720"/>
                <wp:effectExtent l="0" t="0" r="19050" b="11430"/>
                <wp:wrapTopAndBottom/>
                <wp:docPr id="75" name="Flowchart: Alternate Process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26720"/>
                        </a:xfrm>
                        <a:prstGeom prst="flowChartAlternateProcess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B1726" w:rsidRPr="00BC515C" w:rsidRDefault="002B1726" w:rsidP="002B1726">
                            <w:pPr>
                              <w:spacing w:after="0"/>
                              <w:jc w:val="center"/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Stop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6EA8B" id="Flowchart: Alternate Process 75" o:spid="_x0000_s1069" type="#_x0000_t176" style="position:absolute;margin-left:0;margin-top:257.95pt;width:1in;height:33.6pt;z-index:251784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" fillcolor="white [3212]" strokecolor="black [3213]" strokeweight="1pt">
                <v:textbox>
                  <w:txbxContent>
                    <w:p w:rsidR="002B1726" w:rsidRPr="00BC515C" w:rsidRDefault="002B1726" w:rsidP="002B1726">
                      <w:pPr>
                        <w:spacing w:after="0"/>
                        <w:jc w:val="center"/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Stop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8FDE696" wp14:editId="7F83EA1F">
                <wp:simplePos x="0" y="0"/>
                <wp:positionH relativeFrom="margin">
                  <wp:align>center</wp:align>
                </wp:positionH>
                <wp:positionV relativeFrom="paragraph">
                  <wp:posOffset>2610485</wp:posOffset>
                </wp:positionV>
                <wp:extent cx="4557" cy="685389"/>
                <wp:effectExtent l="76200" t="0" r="90805" b="57785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57" cy="6853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0B4EEF" id="Straight Arrow Connector 128" o:spid="_x0000_s1026" type="#_x0000_t32" style="position:absolute;margin-left:0;margin-top:205.55pt;width:.35pt;height:53.95pt;flip:x;z-index:251791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8E13225" wp14:editId="424D58A8">
                <wp:simplePos x="0" y="0"/>
                <wp:positionH relativeFrom="margin">
                  <wp:align>center</wp:align>
                </wp:positionH>
                <wp:positionV relativeFrom="paragraph">
                  <wp:posOffset>1628140</wp:posOffset>
                </wp:positionV>
                <wp:extent cx="9002" cy="574040"/>
                <wp:effectExtent l="76200" t="0" r="67310" b="54610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02" cy="574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580A60" id="Straight Arrow Connector 127" o:spid="_x0000_s1026" type="#_x0000_t32" style="position:absolute;margin-left:0;margin-top:128.2pt;width:.7pt;height:45.2pt;flip:x;z-index:2517903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D07E42F" wp14:editId="12C9CA86">
                <wp:simplePos x="0" y="0"/>
                <wp:positionH relativeFrom="margin">
                  <wp:align>center</wp:align>
                </wp:positionH>
                <wp:positionV relativeFrom="paragraph">
                  <wp:posOffset>701375</wp:posOffset>
                </wp:positionV>
                <wp:extent cx="4482" cy="538181"/>
                <wp:effectExtent l="76200" t="0" r="71755" b="52705"/>
                <wp:wrapNone/>
                <wp:docPr id="126" name="Straight Arrow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82" cy="5381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D51C5C" id="Straight Arrow Connector 126" o:spid="_x0000_s1026" type="#_x0000_t32" style="position:absolute;margin-left:0;margin-top:55.25pt;width:.35pt;height:42.4pt;flip:x;z-index:251789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Vrinda" w:hAnsi="Vrinda" w:cs="Vrinda"/>
        </w:rPr>
        <w:br w:type="page"/>
      </w:r>
    </w:p>
    <w:p w:rsidR="0013350E" w:rsidRDefault="0013350E">
      <w:pPr>
        <w:rPr>
          <w:rFonts w:ascii="Vrinda" w:hAnsi="Vrinda" w:cs="Vrinda"/>
        </w:rPr>
      </w:pPr>
    </w:p>
    <w:p w:rsidR="009D4D11" w:rsidRPr="009D4D11" w:rsidRDefault="009D4D11" w:rsidP="009D4D11">
      <w:pPr>
        <w:pStyle w:val="Heading1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680"/>
          <w:tab w:val="left" w:pos="5040"/>
          <w:tab w:val="left" w:pos="5760"/>
          <w:tab w:val="left" w:pos="6480"/>
          <w:tab w:val="left" w:pos="8069"/>
        </w:tabs>
        <w:rPr>
          <w:rFonts w:ascii="Verdana" w:hAnsi="Verdana" w:cs="Times New Roman"/>
          <w:sz w:val="50"/>
          <w:szCs w:val="50"/>
        </w:rPr>
      </w:pPr>
      <w:r>
        <w:rPr>
          <w:rFonts w:ascii="Vrinda" w:hAnsi="Vrinda" w:cs="Vrinda"/>
        </w:rPr>
        <w:tab/>
      </w:r>
      <w:r>
        <w:rPr>
          <w:rFonts w:ascii="Vrinda" w:hAnsi="Vrinda" w:cs="Vrinda"/>
        </w:rPr>
        <w:tab/>
      </w:r>
      <w:r>
        <w:rPr>
          <w:rFonts w:ascii="Vrinda" w:hAnsi="Vrinda" w:cs="Vrinda"/>
        </w:rPr>
        <w:tab/>
      </w:r>
      <w:r>
        <w:rPr>
          <w:rFonts w:ascii="Vrinda" w:hAnsi="Vrinda" w:cs="Vrinda"/>
        </w:rPr>
        <w:tab/>
      </w:r>
      <w:r w:rsidR="0013350E">
        <w:rPr>
          <w:rFonts w:ascii="Vrinda" w:hAnsi="Vrinda" w:cs="Vrinda"/>
        </w:rPr>
        <w:tab/>
      </w:r>
      <w:r w:rsidR="0013350E">
        <w:rPr>
          <w:rFonts w:ascii="Verdana" w:hAnsi="Verdana" w:cs="Times New Roman"/>
          <w:sz w:val="50"/>
          <w:szCs w:val="50"/>
        </w:rPr>
        <w:t>Screenshots</w:t>
      </w:r>
      <w:r>
        <w:rPr>
          <w:rFonts w:ascii="Verdana" w:hAnsi="Verdana" w:cs="Times New Roman"/>
          <w:sz w:val="50"/>
          <w:szCs w:val="50"/>
        </w:rPr>
        <w:tab/>
      </w:r>
    </w:p>
    <w:p w:rsidR="009D4D11" w:rsidRDefault="009D4D11" w:rsidP="009D4D11">
      <w:pPr>
        <w:tabs>
          <w:tab w:val="center" w:pos="4680"/>
        </w:tabs>
      </w:pPr>
    </w:p>
    <w:p w:rsidR="009D4D11" w:rsidRPr="009D4D11" w:rsidRDefault="009D4D11" w:rsidP="009D4D11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Comic Sans MS" w:hAnsi="Comic Sans MS" w:cs="Vrinda"/>
          <w:b/>
          <w:color w:val="222222"/>
          <w:sz w:val="36"/>
          <w:szCs w:val="36"/>
          <w:shd w:val="clear" w:color="auto" w:fill="FFFFFF"/>
        </w:rPr>
      </w:pPr>
      <w:r>
        <w:rPr>
          <w:rFonts w:ascii="Comic Sans MS" w:hAnsi="Comic Sans MS" w:cs="Vrinda"/>
          <w:b/>
          <w:color w:val="222222"/>
          <w:sz w:val="36"/>
          <w:szCs w:val="36"/>
          <w:shd w:val="clear" w:color="auto" w:fill="FFFFFF"/>
        </w:rPr>
        <w:t>Login</w:t>
      </w:r>
    </w:p>
    <w:p w:rsidR="009D4D11" w:rsidRPr="009D4D11" w:rsidRDefault="009D4D11" w:rsidP="009D4D11">
      <w:pPr>
        <w:tabs>
          <w:tab w:val="center" w:pos="4680"/>
        </w:tabs>
        <w:jc w:val="center"/>
        <w:rPr>
          <w:sz w:val="30"/>
          <w:szCs w:val="30"/>
        </w:rPr>
      </w:pPr>
    </w:p>
    <w:p w:rsidR="009D4D11" w:rsidRDefault="009D4D11" w:rsidP="009D4D11">
      <w:pPr>
        <w:tabs>
          <w:tab w:val="center" w:pos="4680"/>
        </w:tabs>
      </w:pPr>
      <w:r>
        <w:tab/>
      </w:r>
      <w:r>
        <w:rPr>
          <w:noProof/>
          <w:lang w:val="en-IN" w:eastAsia="en-IN"/>
        </w:rPr>
        <w:drawing>
          <wp:inline distT="0" distB="0" distL="0" distR="0" wp14:anchorId="5901F16E" wp14:editId="3A97DBFB">
            <wp:extent cx="3547110" cy="5864539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ogi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012" cy="587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D11" w:rsidRDefault="009D4D11" w:rsidP="009D4D11">
      <w:pPr>
        <w:tabs>
          <w:tab w:val="center" w:pos="4680"/>
        </w:tabs>
      </w:pPr>
      <w:r w:rsidRPr="009D4D11">
        <w:br w:type="page"/>
      </w:r>
    </w:p>
    <w:p w:rsidR="009D4D11" w:rsidRDefault="009D4D11" w:rsidP="009D4D11"/>
    <w:p w:rsidR="009D4D11" w:rsidRDefault="009D4D11"/>
    <w:p w:rsidR="009D4D11" w:rsidRDefault="009D4D11" w:rsidP="009D4D11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Comic Sans MS" w:hAnsi="Comic Sans MS" w:cs="Vrinda"/>
          <w:b/>
          <w:color w:val="222222"/>
          <w:sz w:val="36"/>
          <w:szCs w:val="36"/>
          <w:shd w:val="clear" w:color="auto" w:fill="FFFFFF"/>
        </w:rPr>
      </w:pPr>
      <w:r>
        <w:rPr>
          <w:rFonts w:ascii="Comic Sans MS" w:hAnsi="Comic Sans MS" w:cs="Vrinda"/>
          <w:b/>
          <w:color w:val="222222"/>
          <w:sz w:val="36"/>
          <w:szCs w:val="36"/>
          <w:shd w:val="clear" w:color="auto" w:fill="FFFFFF"/>
        </w:rPr>
        <w:t>Register</w:t>
      </w:r>
    </w:p>
    <w:p w:rsidR="009D4D11" w:rsidRPr="009D4D11" w:rsidRDefault="009D4D11" w:rsidP="009D4D11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Comic Sans MS" w:hAnsi="Comic Sans MS" w:cs="Vrinda"/>
          <w:b/>
          <w:color w:val="222222"/>
          <w:sz w:val="36"/>
          <w:szCs w:val="36"/>
          <w:shd w:val="clear" w:color="auto" w:fill="FFFFFF"/>
        </w:rPr>
      </w:pPr>
    </w:p>
    <w:p w:rsidR="009D4D11" w:rsidRDefault="009D4D11" w:rsidP="009D4D11">
      <w:pPr>
        <w:jc w:val="center"/>
      </w:pPr>
      <w:r>
        <w:rPr>
          <w:noProof/>
          <w:lang w:val="en-IN" w:eastAsia="en-IN"/>
        </w:rPr>
        <w:drawing>
          <wp:inline distT="0" distB="0" distL="0" distR="0" wp14:anchorId="01D13D65" wp14:editId="532CF726">
            <wp:extent cx="3547241" cy="630620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giste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765" cy="631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4D11">
        <w:br w:type="page"/>
      </w:r>
    </w:p>
    <w:p w:rsidR="009D4D11" w:rsidRPr="009D4D11" w:rsidRDefault="009D4D11" w:rsidP="009D4D11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Comic Sans MS" w:hAnsi="Comic Sans MS" w:cs="Vrinda"/>
          <w:b/>
          <w:color w:val="222222"/>
          <w:sz w:val="38"/>
          <w:szCs w:val="38"/>
          <w:shd w:val="clear" w:color="auto" w:fill="FFFFFF"/>
        </w:rPr>
      </w:pPr>
      <w:r w:rsidRPr="009D4D11">
        <w:rPr>
          <w:rFonts w:ascii="Comic Sans MS" w:hAnsi="Comic Sans MS" w:cs="Vrinda"/>
          <w:b/>
          <w:color w:val="222222"/>
          <w:sz w:val="38"/>
          <w:szCs w:val="38"/>
          <w:shd w:val="clear" w:color="auto" w:fill="FFFFFF"/>
        </w:rPr>
        <w:lastRenderedPageBreak/>
        <w:t>Set Preferences</w:t>
      </w:r>
    </w:p>
    <w:p w:rsidR="009D4D11" w:rsidRPr="009D4D11" w:rsidRDefault="009D4D11" w:rsidP="009D4D11"/>
    <w:p w:rsidR="0013350E" w:rsidRPr="0013350E" w:rsidRDefault="0013350E" w:rsidP="0013350E">
      <w:pPr>
        <w:jc w:val="center"/>
        <w:rPr>
          <w:rFonts w:ascii="Vrinda" w:hAnsi="Vrinda" w:cs="Vrinda"/>
        </w:rPr>
      </w:pPr>
      <w:r>
        <w:rPr>
          <w:rFonts w:ascii="Vrinda" w:hAnsi="Vrinda" w:cs="Vrinda"/>
          <w:noProof/>
          <w:lang w:val="en-IN" w:eastAsia="en-IN"/>
        </w:rPr>
        <w:drawing>
          <wp:inline distT="0" distB="0" distL="0" distR="0">
            <wp:extent cx="3641835" cy="6448721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tche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481" cy="645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50E" w:rsidRPr="0013350E" w:rsidRDefault="0013350E" w:rsidP="0013350E">
      <w:pPr>
        <w:rPr>
          <w:rFonts w:ascii="Vrinda" w:hAnsi="Vrinda" w:cs="Vrinda"/>
        </w:rPr>
      </w:pPr>
    </w:p>
    <w:p w:rsidR="009D4D11" w:rsidRDefault="009D4D11" w:rsidP="0013350E">
      <w:pPr>
        <w:rPr>
          <w:rFonts w:ascii="Vrinda" w:hAnsi="Vrinda" w:cs="Vrinda"/>
        </w:rPr>
      </w:pPr>
    </w:p>
    <w:p w:rsidR="009D4D11" w:rsidRPr="009D4D11" w:rsidRDefault="009D4D11" w:rsidP="009D4D11">
      <w:pPr>
        <w:rPr>
          <w:rFonts w:ascii="Vrinda" w:hAnsi="Vrinda" w:cs="Vrinda"/>
        </w:rPr>
      </w:pPr>
    </w:p>
    <w:p w:rsidR="009D4D11" w:rsidRPr="009D4D11" w:rsidRDefault="009D4D11" w:rsidP="009D4D11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Comic Sans MS" w:hAnsi="Comic Sans MS" w:cs="Vrinda"/>
          <w:b/>
          <w:color w:val="222222"/>
          <w:sz w:val="36"/>
          <w:szCs w:val="36"/>
          <w:shd w:val="clear" w:color="auto" w:fill="FFFFFF"/>
        </w:rPr>
      </w:pPr>
      <w:r>
        <w:rPr>
          <w:rFonts w:ascii="Comic Sans MS" w:hAnsi="Comic Sans MS" w:cs="Vrinda"/>
          <w:b/>
          <w:color w:val="222222"/>
          <w:sz w:val="36"/>
          <w:szCs w:val="36"/>
          <w:shd w:val="clear" w:color="auto" w:fill="FFFFFF"/>
        </w:rPr>
        <w:lastRenderedPageBreak/>
        <w:t>View Profile</w:t>
      </w:r>
    </w:p>
    <w:p w:rsidR="009D4D11" w:rsidRPr="009D4D11" w:rsidRDefault="009D4D11" w:rsidP="009D4D11">
      <w:pPr>
        <w:rPr>
          <w:rFonts w:ascii="Vrinda" w:hAnsi="Vrinda" w:cs="Vrinda"/>
        </w:rPr>
      </w:pPr>
    </w:p>
    <w:p w:rsidR="009D4D11" w:rsidRPr="009D4D11" w:rsidRDefault="009D4D11" w:rsidP="009D4D11">
      <w:pPr>
        <w:rPr>
          <w:rFonts w:ascii="Vrinda" w:hAnsi="Vrinda" w:cs="Vrinda"/>
        </w:rPr>
      </w:pPr>
    </w:p>
    <w:p w:rsidR="009D4D11" w:rsidRPr="009D4D11" w:rsidRDefault="009D4D11" w:rsidP="009D4D11">
      <w:pPr>
        <w:rPr>
          <w:rFonts w:ascii="Vrinda" w:hAnsi="Vrinda" w:cs="Vrinda"/>
        </w:rPr>
      </w:pPr>
      <w:r>
        <w:rPr>
          <w:rFonts w:ascii="Vrinda" w:hAnsi="Vrinda" w:cs="Vrinda"/>
          <w:noProof/>
          <w:lang w:val="en-IN" w:eastAsia="en-IN"/>
        </w:rPr>
        <w:drawing>
          <wp:anchor distT="0" distB="0" distL="114300" distR="114300" simplePos="0" relativeHeight="251796480" behindDoc="0" locked="0" layoutInCell="1" allowOverlap="1" wp14:anchorId="76E0618C" wp14:editId="190B37D7">
            <wp:simplePos x="0" y="0"/>
            <wp:positionH relativeFrom="column">
              <wp:posOffset>1056289</wp:posOffset>
            </wp:positionH>
            <wp:positionV relativeFrom="paragraph">
              <wp:posOffset>7116</wp:posOffset>
            </wp:positionV>
            <wp:extent cx="3420745" cy="6057265"/>
            <wp:effectExtent l="0" t="0" r="8255" b="63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iew_profile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745" cy="6057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D4D11" w:rsidRPr="009D4D11" w:rsidRDefault="009D4D11" w:rsidP="009D4D11">
      <w:pPr>
        <w:rPr>
          <w:rFonts w:ascii="Vrinda" w:hAnsi="Vrinda" w:cs="Vrinda"/>
        </w:rPr>
      </w:pPr>
    </w:p>
    <w:p w:rsidR="009D4D11" w:rsidRDefault="009D4D11" w:rsidP="0013350E">
      <w:pPr>
        <w:rPr>
          <w:rFonts w:ascii="Vrinda" w:hAnsi="Vrinda" w:cs="Vrinda"/>
        </w:rPr>
      </w:pPr>
    </w:p>
    <w:p w:rsidR="0013350E" w:rsidRPr="0013350E" w:rsidRDefault="009D4D11" w:rsidP="009D4D11">
      <w:pPr>
        <w:tabs>
          <w:tab w:val="center" w:pos="1890"/>
        </w:tabs>
        <w:rPr>
          <w:rFonts w:ascii="Vrinda" w:hAnsi="Vrinda" w:cs="Vrinda"/>
        </w:rPr>
      </w:pPr>
      <w:r>
        <w:rPr>
          <w:rFonts w:ascii="Vrinda" w:hAnsi="Vrinda" w:cs="Vrinda"/>
        </w:rPr>
        <w:tab/>
      </w:r>
      <w:r>
        <w:rPr>
          <w:rFonts w:ascii="Vrinda" w:hAnsi="Vrinda" w:cs="Vrinda"/>
        </w:rPr>
        <w:br w:type="textWrapping" w:clear="all"/>
      </w:r>
    </w:p>
    <w:p w:rsidR="0013350E" w:rsidRDefault="0013350E" w:rsidP="0013350E">
      <w:pPr>
        <w:rPr>
          <w:rFonts w:ascii="Vrinda" w:hAnsi="Vrinda" w:cs="Vrinda"/>
        </w:rPr>
      </w:pPr>
    </w:p>
    <w:p w:rsidR="009D4D11" w:rsidRDefault="009D4D11" w:rsidP="0013350E">
      <w:pPr>
        <w:rPr>
          <w:rFonts w:ascii="Vrinda" w:hAnsi="Vrinda" w:cs="Vrinda"/>
        </w:rPr>
      </w:pPr>
    </w:p>
    <w:p w:rsidR="009D4D11" w:rsidRDefault="009D4D11" w:rsidP="009D4D11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Comic Sans MS" w:hAnsi="Comic Sans MS" w:cs="Vrinda"/>
          <w:b/>
          <w:color w:val="222222"/>
          <w:sz w:val="36"/>
          <w:szCs w:val="36"/>
          <w:shd w:val="clear" w:color="auto" w:fill="FFFFFF"/>
        </w:rPr>
      </w:pPr>
      <w:r>
        <w:rPr>
          <w:rFonts w:ascii="Comic Sans MS" w:hAnsi="Comic Sans MS" w:cs="Vrinda"/>
          <w:b/>
          <w:color w:val="222222"/>
          <w:sz w:val="36"/>
          <w:szCs w:val="36"/>
          <w:shd w:val="clear" w:color="auto" w:fill="FFFFFF"/>
        </w:rPr>
        <w:lastRenderedPageBreak/>
        <w:t>My Chats</w:t>
      </w:r>
    </w:p>
    <w:p w:rsidR="0013350E" w:rsidRDefault="0013350E">
      <w:pPr>
        <w:rPr>
          <w:rFonts w:ascii="Vrinda" w:hAnsi="Vrinda" w:cs="Vrinda"/>
        </w:rPr>
      </w:pPr>
    </w:p>
    <w:p w:rsidR="009D4D11" w:rsidRDefault="009D4D11" w:rsidP="009D4D11">
      <w:pPr>
        <w:jc w:val="center"/>
        <w:rPr>
          <w:rFonts w:ascii="Vrinda" w:hAnsi="Vrinda" w:cs="Vrinda"/>
        </w:rPr>
      </w:pPr>
      <w:r>
        <w:rPr>
          <w:rFonts w:ascii="Vrinda" w:hAnsi="Vrinda" w:cs="Vrinda"/>
          <w:noProof/>
          <w:lang w:val="en-IN" w:eastAsia="en-IN"/>
        </w:rPr>
        <w:drawing>
          <wp:inline distT="0" distB="0" distL="0" distR="0">
            <wp:extent cx="3767959" cy="6672052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hat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437" cy="670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D11" w:rsidRDefault="009D4D11">
      <w:pPr>
        <w:rPr>
          <w:rFonts w:ascii="Vrinda" w:hAnsi="Vrinda" w:cs="Vrinda"/>
        </w:rPr>
      </w:pPr>
      <w:r>
        <w:rPr>
          <w:rFonts w:ascii="Vrinda" w:hAnsi="Vrinda" w:cs="Vrinda"/>
        </w:rPr>
        <w:br w:type="page"/>
      </w:r>
    </w:p>
    <w:p w:rsidR="00D36356" w:rsidRDefault="00D36356" w:rsidP="00D36356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Comic Sans MS" w:hAnsi="Comic Sans MS" w:cs="Vrinda"/>
          <w:b/>
          <w:color w:val="222222"/>
          <w:sz w:val="36"/>
          <w:szCs w:val="36"/>
          <w:shd w:val="clear" w:color="auto" w:fill="FFFFFF"/>
        </w:rPr>
      </w:pPr>
      <w:r>
        <w:rPr>
          <w:rFonts w:ascii="Comic Sans MS" w:hAnsi="Comic Sans MS" w:cs="Vrinda"/>
          <w:b/>
          <w:color w:val="222222"/>
          <w:sz w:val="36"/>
          <w:szCs w:val="36"/>
          <w:shd w:val="clear" w:color="auto" w:fill="FFFFFF"/>
        </w:rPr>
        <w:lastRenderedPageBreak/>
        <w:t>Messages</w:t>
      </w:r>
    </w:p>
    <w:p w:rsidR="00D36356" w:rsidRPr="009D4D11" w:rsidRDefault="00D36356" w:rsidP="00D36356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Comic Sans MS" w:hAnsi="Comic Sans MS" w:cs="Vrinda"/>
          <w:b/>
          <w:color w:val="222222"/>
          <w:sz w:val="36"/>
          <w:szCs w:val="36"/>
          <w:shd w:val="clear" w:color="auto" w:fill="FFFFFF"/>
        </w:rPr>
      </w:pPr>
    </w:p>
    <w:p w:rsidR="00D36356" w:rsidRDefault="00D36356" w:rsidP="00D36356">
      <w:pPr>
        <w:jc w:val="center"/>
        <w:rPr>
          <w:rFonts w:ascii="Vrinda" w:hAnsi="Vrinda" w:cs="Vrinda"/>
        </w:rPr>
      </w:pPr>
      <w:r>
        <w:rPr>
          <w:rFonts w:ascii="Vrinda" w:hAnsi="Vrinda" w:cs="Vrinda"/>
          <w:noProof/>
          <w:lang w:val="en-IN" w:eastAsia="en-IN"/>
        </w:rPr>
        <w:drawing>
          <wp:inline distT="0" distB="0" distL="0" distR="0" wp14:anchorId="52652AF1" wp14:editId="0E2D42C2">
            <wp:extent cx="3777521" cy="668898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essage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875" cy="669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50E" w:rsidRPr="0013350E" w:rsidRDefault="0013350E" w:rsidP="00D36356">
      <w:pPr>
        <w:jc w:val="center"/>
        <w:rPr>
          <w:rFonts w:ascii="Vrinda" w:hAnsi="Vrinda" w:cs="Vrinda"/>
        </w:rPr>
      </w:pPr>
    </w:p>
    <w:p w:rsidR="0013350E" w:rsidRDefault="0013350E" w:rsidP="0013350E">
      <w:pPr>
        <w:tabs>
          <w:tab w:val="left" w:pos="3320"/>
        </w:tabs>
        <w:rPr>
          <w:rFonts w:ascii="Vrinda" w:hAnsi="Vrinda" w:cs="Vrinda"/>
        </w:rPr>
      </w:pPr>
    </w:p>
    <w:p w:rsidR="00D36356" w:rsidRDefault="00D36356" w:rsidP="0013350E">
      <w:pPr>
        <w:tabs>
          <w:tab w:val="left" w:pos="3320"/>
        </w:tabs>
        <w:rPr>
          <w:rFonts w:ascii="Vrinda" w:hAnsi="Vrinda" w:cs="Vrinda"/>
        </w:rPr>
      </w:pPr>
    </w:p>
    <w:p w:rsidR="009D4D11" w:rsidRPr="00D36356" w:rsidRDefault="00D36356" w:rsidP="00D36356">
      <w:pPr>
        <w:pStyle w:val="NormalWeb"/>
        <w:shd w:val="clear" w:color="auto" w:fill="FFFFFF"/>
        <w:spacing w:before="120" w:beforeAutospacing="0" w:after="120" w:afterAutospacing="0"/>
        <w:jc w:val="center"/>
        <w:rPr>
          <w:rFonts w:ascii="Comic Sans MS" w:hAnsi="Comic Sans MS" w:cs="Vrinda"/>
          <w:b/>
          <w:color w:val="222222"/>
          <w:sz w:val="36"/>
          <w:szCs w:val="36"/>
          <w:shd w:val="clear" w:color="auto" w:fill="FFFFFF"/>
        </w:rPr>
      </w:pPr>
      <w:r>
        <w:rPr>
          <w:rFonts w:ascii="Comic Sans MS" w:hAnsi="Comic Sans MS" w:cs="Vrinda"/>
          <w:b/>
          <w:color w:val="222222"/>
          <w:sz w:val="36"/>
          <w:szCs w:val="36"/>
          <w:shd w:val="clear" w:color="auto" w:fill="FFFFFF"/>
        </w:rPr>
        <w:t>Subscription Plan</w:t>
      </w:r>
    </w:p>
    <w:p w:rsidR="009D4D11" w:rsidRDefault="009D4D11" w:rsidP="0013350E">
      <w:pPr>
        <w:tabs>
          <w:tab w:val="left" w:pos="3320"/>
        </w:tabs>
        <w:rPr>
          <w:rFonts w:ascii="Vrinda" w:hAnsi="Vrinda" w:cs="Vrinda"/>
        </w:rPr>
      </w:pPr>
    </w:p>
    <w:p w:rsidR="00D36356" w:rsidRDefault="009D4D11" w:rsidP="00D36356">
      <w:pPr>
        <w:jc w:val="center"/>
        <w:rPr>
          <w:rFonts w:ascii="Vrinda" w:hAnsi="Vrinda" w:cs="Vrinda"/>
        </w:rPr>
      </w:pPr>
      <w:r>
        <w:rPr>
          <w:rFonts w:ascii="Vrinda" w:hAnsi="Vrinda" w:cs="Vrinda"/>
          <w:noProof/>
          <w:lang w:val="en-IN" w:eastAsia="en-IN"/>
        </w:rPr>
        <w:drawing>
          <wp:inline distT="0" distB="0" distL="0" distR="0">
            <wp:extent cx="3762531" cy="66871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ubscriptio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55" cy="669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bookmarkEnd w:id="5"/>
    </w:p>
    <w:p w:rsidR="0013350E" w:rsidRDefault="0013350E" w:rsidP="0013350E">
      <w:pPr>
        <w:tabs>
          <w:tab w:val="left" w:pos="3320"/>
        </w:tabs>
        <w:rPr>
          <w:rFonts w:ascii="Vrinda" w:hAnsi="Vrinda" w:cs="Vrinda"/>
        </w:rPr>
      </w:pPr>
      <w:r w:rsidRPr="00D36356">
        <w:rPr>
          <w:rFonts w:ascii="Vrinda" w:hAnsi="Vrinda" w:cs="Vrinda"/>
        </w:rPr>
        <w:br w:type="page"/>
      </w:r>
      <w:r>
        <w:rPr>
          <w:rFonts w:ascii="Vrinda" w:hAnsi="Vrinda" w:cs="Vrinda"/>
        </w:rPr>
        <w:lastRenderedPageBreak/>
        <w:t>S</w:t>
      </w:r>
    </w:p>
    <w:p w:rsidR="002B1726" w:rsidRDefault="002B1726">
      <w:pPr>
        <w:rPr>
          <w:rFonts w:ascii="Vrinda" w:hAnsi="Vrinda" w:cs="Vrinda"/>
        </w:rPr>
      </w:pPr>
    </w:p>
    <w:p w:rsidR="00433716" w:rsidRPr="00433716" w:rsidRDefault="002D5A2E" w:rsidP="00433716">
      <w:pPr>
        <w:rPr>
          <w:rFonts w:ascii="Vrinda" w:hAnsi="Vrinda" w:cs="Vrinda"/>
        </w:rPr>
      </w:pPr>
      <w:r>
        <w:rPr>
          <w:noProof/>
          <w:sz w:val="36"/>
          <w:lang w:val="en-IN" w:eastAsia="en-IN"/>
        </w:rPr>
        <w:drawing>
          <wp:anchor distT="0" distB="0" distL="114300" distR="114300" simplePos="0" relativeHeight="251656191" behindDoc="1" locked="0" layoutInCell="1" allowOverlap="1" wp14:anchorId="08F41997" wp14:editId="178670C0">
            <wp:simplePos x="0" y="0"/>
            <wp:positionH relativeFrom="page">
              <wp:align>left</wp:align>
            </wp:positionH>
            <wp:positionV relativeFrom="margin">
              <wp:posOffset>-1550208</wp:posOffset>
            </wp:positionV>
            <wp:extent cx="7868920" cy="4300220"/>
            <wp:effectExtent l="0" t="0" r="0" b="508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8920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5348" w:rsidRDefault="00C75348" w:rsidP="00C75348">
      <w:pPr>
        <w:pStyle w:val="Heading1"/>
        <w:jc w:val="center"/>
        <w:rPr>
          <w:rFonts w:ascii="Verdana" w:hAnsi="Verdana" w:cs="Times New Roman"/>
          <w:sz w:val="50"/>
          <w:szCs w:val="50"/>
        </w:rPr>
      </w:pPr>
      <w:bookmarkStart w:id="6" w:name="_Toc24554226"/>
      <w:r>
        <w:rPr>
          <w:rFonts w:ascii="Verdana" w:hAnsi="Verdana" w:cs="Times New Roman"/>
          <w:sz w:val="50"/>
          <w:szCs w:val="50"/>
        </w:rPr>
        <w:t>Conclusion</w:t>
      </w:r>
      <w:bookmarkEnd w:id="6"/>
    </w:p>
    <w:p w:rsidR="00576B76" w:rsidRDefault="00576B76" w:rsidP="00706D60"/>
    <w:p w:rsidR="00411A2E" w:rsidRPr="00411A2E" w:rsidRDefault="00411A2E" w:rsidP="00706D60">
      <w:pPr>
        <w:pStyle w:val="ListBullet"/>
        <w:rPr>
          <w:rFonts w:ascii="Vrinda" w:hAnsi="Vrinda" w:cs="Vrinda"/>
          <w:sz w:val="36"/>
          <w:szCs w:val="36"/>
        </w:rPr>
      </w:pPr>
      <w:r w:rsidRPr="00411A2E">
        <w:rPr>
          <w:rFonts w:ascii="Vrinda" w:hAnsi="Vrinda" w:cs="Vrinda"/>
          <w:sz w:val="36"/>
          <w:szCs w:val="36"/>
        </w:rPr>
        <w:t>Matrimony App is mainly developed to let individual find their potential matches for marriage according to their partner preferences</w:t>
      </w:r>
    </w:p>
    <w:p w:rsidR="00411A2E" w:rsidRDefault="00411A2E" w:rsidP="00706D60">
      <w:pPr>
        <w:pStyle w:val="ListBullet"/>
        <w:rPr>
          <w:rFonts w:ascii="Vrinda" w:hAnsi="Vrinda" w:cs="Vrinda"/>
          <w:sz w:val="36"/>
          <w:szCs w:val="36"/>
        </w:rPr>
      </w:pPr>
      <w:r w:rsidRPr="00411A2E">
        <w:rPr>
          <w:rFonts w:ascii="Vrinda" w:hAnsi="Vrinda" w:cs="Vrinda"/>
          <w:sz w:val="36"/>
          <w:szCs w:val="36"/>
        </w:rPr>
        <w:t xml:space="preserve"> This </w:t>
      </w:r>
      <w:r w:rsidR="006801CC">
        <w:rPr>
          <w:rFonts w:ascii="Vrinda" w:hAnsi="Vrinda" w:cs="Vrinda"/>
          <w:sz w:val="36"/>
          <w:szCs w:val="36"/>
        </w:rPr>
        <w:t xml:space="preserve">application </w:t>
      </w:r>
      <w:r w:rsidRPr="00411A2E">
        <w:rPr>
          <w:rFonts w:ascii="Vrinda" w:hAnsi="Vrinda" w:cs="Vrinda"/>
          <w:sz w:val="36"/>
          <w:szCs w:val="36"/>
        </w:rPr>
        <w:t xml:space="preserve">allows the phrase ‘Marriages are made in heaven’ to be rephrased as ‘Marriages are now made  </w:t>
      </w:r>
      <w:r w:rsidR="006801CC">
        <w:rPr>
          <w:rFonts w:ascii="Vrinda" w:hAnsi="Vrinda" w:cs="Vrinda"/>
          <w:sz w:val="36"/>
          <w:szCs w:val="36"/>
        </w:rPr>
        <w:t>online’</w:t>
      </w:r>
    </w:p>
    <w:p w:rsidR="00873804" w:rsidRPr="009213C5" w:rsidRDefault="006801CC" w:rsidP="009213C5">
      <w:pPr>
        <w:pStyle w:val="ListBullet"/>
        <w:rPr>
          <w:rFonts w:ascii="Vrinda" w:hAnsi="Vrinda" w:cs="Vrinda"/>
          <w:sz w:val="36"/>
          <w:szCs w:val="36"/>
        </w:rPr>
      </w:pPr>
      <w:r>
        <w:rPr>
          <w:rFonts w:ascii="Vrinda" w:hAnsi="Vrinda" w:cs="Vrinda"/>
          <w:sz w:val="36"/>
          <w:szCs w:val="36"/>
        </w:rPr>
        <w:t xml:space="preserve">This app </w:t>
      </w:r>
      <w:r w:rsidR="009213C5">
        <w:rPr>
          <w:rFonts w:ascii="Vrinda" w:hAnsi="Vrinda" w:cs="Vrinda"/>
          <w:sz w:val="36"/>
          <w:szCs w:val="36"/>
        </w:rPr>
        <w:t xml:space="preserve">provides interested Bride and Grooms across the country to know each other according to their </w:t>
      </w:r>
      <w:r w:rsidR="000C6CAD">
        <w:rPr>
          <w:rFonts w:ascii="Vrinda" w:hAnsi="Vrinda" w:cs="Vrinda"/>
          <w:sz w:val="36"/>
          <w:szCs w:val="36"/>
        </w:rPr>
        <w:t>convenience</w:t>
      </w:r>
    </w:p>
    <w:sectPr w:rsidR="00873804" w:rsidRPr="009213C5" w:rsidSect="00C75348">
      <w:headerReference w:type="default" r:id="rId22"/>
      <w:footerReference w:type="default" r:id="rId23"/>
      <w:type w:val="continuous"/>
      <w:pgSz w:w="12240" w:h="15840"/>
      <w:pgMar w:top="1440" w:right="1440" w:bottom="1440" w:left="1440" w:header="720" w:footer="720" w:gutter="0"/>
      <w:pgBorders w:offsetFrom="page">
        <w:top w:val="single" w:sz="8" w:space="24" w:color="002A7E"/>
        <w:left w:val="single" w:sz="8" w:space="24" w:color="002A7E"/>
        <w:bottom w:val="single" w:sz="8" w:space="24" w:color="002A7E"/>
        <w:right w:val="single" w:sz="8" w:space="24" w:color="002A7E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F2731" w:rsidRDefault="004F2731" w:rsidP="00706D60">
      <w:r>
        <w:separator/>
      </w:r>
    </w:p>
  </w:endnote>
  <w:endnote w:type="continuationSeparator" w:id="0">
    <w:p w:rsidR="004F2731" w:rsidRDefault="004F2731" w:rsidP="00706D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Lucida Fax">
    <w:panose1 w:val="020606020505050202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Comic Sans MS" w:hAnsi="Comic Sans MS"/>
        <w:sz w:val="36"/>
        <w:szCs w:val="36"/>
      </w:rPr>
      <w:id w:val="-49264373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E653C0" w:rsidRPr="00782A5B" w:rsidRDefault="00E653C0" w:rsidP="00782A5B">
        <w:pPr>
          <w:pStyle w:val="Footer"/>
          <w:ind w:right="-397"/>
          <w:rPr>
            <w:rFonts w:ascii="Comic Sans MS" w:hAnsi="Comic Sans MS"/>
            <w:sz w:val="36"/>
            <w:szCs w:val="36"/>
          </w:rPr>
        </w:pPr>
        <w:r w:rsidRPr="00782A5B">
          <w:rPr>
            <w:rFonts w:ascii="Comic Sans MS" w:hAnsi="Comic Sans MS"/>
            <w:sz w:val="36"/>
            <w:szCs w:val="36"/>
          </w:rPr>
          <w:fldChar w:fldCharType="begin"/>
        </w:r>
        <w:r w:rsidRPr="00782A5B">
          <w:rPr>
            <w:rFonts w:ascii="Comic Sans MS" w:hAnsi="Comic Sans MS"/>
            <w:sz w:val="36"/>
            <w:szCs w:val="36"/>
          </w:rPr>
          <w:instrText xml:space="preserve"> PAGE   \* MERGEFORMAT </w:instrText>
        </w:r>
        <w:r w:rsidRPr="00782A5B">
          <w:rPr>
            <w:rFonts w:ascii="Comic Sans MS" w:hAnsi="Comic Sans MS"/>
            <w:sz w:val="36"/>
            <w:szCs w:val="36"/>
          </w:rPr>
          <w:fldChar w:fldCharType="separate"/>
        </w:r>
        <w:r w:rsidR="00D36356">
          <w:rPr>
            <w:rFonts w:ascii="Comic Sans MS" w:hAnsi="Comic Sans MS"/>
            <w:noProof/>
            <w:sz w:val="36"/>
            <w:szCs w:val="36"/>
          </w:rPr>
          <w:t>26</w:t>
        </w:r>
        <w:r w:rsidRPr="00782A5B">
          <w:rPr>
            <w:rFonts w:ascii="Comic Sans MS" w:hAnsi="Comic Sans MS"/>
            <w:noProof/>
            <w:sz w:val="36"/>
            <w:szCs w:val="36"/>
          </w:rPr>
          <w:fldChar w:fldCharType="end"/>
        </w:r>
      </w:p>
    </w:sdtContent>
  </w:sdt>
  <w:p w:rsidR="00E653C0" w:rsidRDefault="00E653C0" w:rsidP="00706D6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F2731" w:rsidRDefault="004F2731" w:rsidP="00706D60">
      <w:r>
        <w:separator/>
      </w:r>
    </w:p>
  </w:footnote>
  <w:footnote w:type="continuationSeparator" w:id="0">
    <w:p w:rsidR="004F2731" w:rsidRDefault="004F2731" w:rsidP="00706D6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A1E01" w:rsidRPr="00C75348" w:rsidRDefault="006C623D" w:rsidP="00782A5B">
    <w:pPr>
      <w:pStyle w:val="Header"/>
      <w:tabs>
        <w:tab w:val="clear" w:pos="4680"/>
        <w:tab w:val="clear" w:pos="9360"/>
      </w:tabs>
      <w:rPr>
        <w:color w:val="8496B0" w:themeColor="text2" w:themeTint="99"/>
        <w:sz w:val="2"/>
        <w:szCs w:val="2"/>
      </w:rPr>
    </w:pPr>
    <w:r>
      <w:rPr>
        <w:noProof/>
        <w:color w:val="8496B0" w:themeColor="text2" w:themeTint="99"/>
        <w:sz w:val="24"/>
        <w:szCs w:val="24"/>
        <w:lang w:val="en-IN" w:eastAsia="en-IN"/>
      </w:rPr>
      <w:drawing>
        <wp:inline distT="0" distB="0" distL="0" distR="0" wp14:anchorId="1BF2CE3F" wp14:editId="4CDF1855">
          <wp:extent cx="1784047" cy="362857"/>
          <wp:effectExtent l="0" t="0" r="6985" b="0"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logo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53435" cy="39730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2A1E01" w:rsidRDefault="006C623D" w:rsidP="006C623D">
    <w:pPr>
      <w:pStyle w:val="Header"/>
      <w:tabs>
        <w:tab w:val="clear" w:pos="4680"/>
        <w:tab w:val="clear" w:pos="9360"/>
        <w:tab w:val="left" w:pos="1200"/>
      </w:tabs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85CC83A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337042A"/>
    <w:multiLevelType w:val="hybridMultilevel"/>
    <w:tmpl w:val="C394BA66"/>
    <w:lvl w:ilvl="0" w:tplc="4009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2">
    <w:nsid w:val="16363E75"/>
    <w:multiLevelType w:val="hybridMultilevel"/>
    <w:tmpl w:val="7E0C2900"/>
    <w:lvl w:ilvl="0" w:tplc="4009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3">
    <w:nsid w:val="1BA3658D"/>
    <w:multiLevelType w:val="hybridMultilevel"/>
    <w:tmpl w:val="23AAAA38"/>
    <w:lvl w:ilvl="0" w:tplc="4009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4">
    <w:nsid w:val="20702A51"/>
    <w:multiLevelType w:val="hybridMultilevel"/>
    <w:tmpl w:val="2702BD52"/>
    <w:lvl w:ilvl="0" w:tplc="4009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5">
    <w:nsid w:val="246E5B0D"/>
    <w:multiLevelType w:val="multilevel"/>
    <w:tmpl w:val="3E7A5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7FD4CF0"/>
    <w:multiLevelType w:val="hybridMultilevel"/>
    <w:tmpl w:val="729C6D2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2BC27E9C"/>
    <w:multiLevelType w:val="multilevel"/>
    <w:tmpl w:val="3E7A5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31BA7057"/>
    <w:multiLevelType w:val="hybridMultilevel"/>
    <w:tmpl w:val="0FAA3FE4"/>
    <w:lvl w:ilvl="0" w:tplc="40090003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9">
    <w:nsid w:val="382B78BA"/>
    <w:multiLevelType w:val="hybridMultilevel"/>
    <w:tmpl w:val="AE1E564E"/>
    <w:lvl w:ilvl="0" w:tplc="4009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10">
    <w:nsid w:val="40D57C5C"/>
    <w:multiLevelType w:val="multilevel"/>
    <w:tmpl w:val="3E7A5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44C16ECB"/>
    <w:multiLevelType w:val="hybridMultilevel"/>
    <w:tmpl w:val="75082214"/>
    <w:lvl w:ilvl="0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>
    <w:nsid w:val="452A2577"/>
    <w:multiLevelType w:val="hybridMultilevel"/>
    <w:tmpl w:val="0CB6FB70"/>
    <w:lvl w:ilvl="0" w:tplc="4009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13">
    <w:nsid w:val="479E4EB5"/>
    <w:multiLevelType w:val="hybridMultilevel"/>
    <w:tmpl w:val="8940D9E0"/>
    <w:lvl w:ilvl="0" w:tplc="40090003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14">
    <w:nsid w:val="493A6827"/>
    <w:multiLevelType w:val="multilevel"/>
    <w:tmpl w:val="C8DE8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4CA812BD"/>
    <w:multiLevelType w:val="hybridMultilevel"/>
    <w:tmpl w:val="41AE144A"/>
    <w:lvl w:ilvl="0" w:tplc="40090001">
      <w:start w:val="1"/>
      <w:numFmt w:val="bullet"/>
      <w:lvlText w:val=""/>
      <w:lvlJc w:val="left"/>
      <w:pPr>
        <w:ind w:left="47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54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61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68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76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83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90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7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0489" w:hanging="360"/>
      </w:pPr>
      <w:rPr>
        <w:rFonts w:ascii="Wingdings" w:hAnsi="Wingdings" w:hint="default"/>
      </w:rPr>
    </w:lvl>
  </w:abstractNum>
  <w:abstractNum w:abstractNumId="16">
    <w:nsid w:val="4E7B7E86"/>
    <w:multiLevelType w:val="hybridMultilevel"/>
    <w:tmpl w:val="0F7A31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20F636C"/>
    <w:multiLevelType w:val="hybridMultilevel"/>
    <w:tmpl w:val="EA6E193E"/>
    <w:lvl w:ilvl="0" w:tplc="04090001">
      <w:start w:val="1"/>
      <w:numFmt w:val="bullet"/>
      <w:lvlText w:val=""/>
      <w:lvlJc w:val="left"/>
      <w:pPr>
        <w:ind w:left="14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1" w:hanging="360"/>
      </w:pPr>
      <w:rPr>
        <w:rFonts w:ascii="Wingdings" w:hAnsi="Wingdings" w:hint="default"/>
      </w:rPr>
    </w:lvl>
  </w:abstractNum>
  <w:abstractNum w:abstractNumId="18">
    <w:nsid w:val="5FED6215"/>
    <w:multiLevelType w:val="hybridMultilevel"/>
    <w:tmpl w:val="1A9C2C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65025CF0"/>
    <w:multiLevelType w:val="hybridMultilevel"/>
    <w:tmpl w:val="749882A0"/>
    <w:lvl w:ilvl="0" w:tplc="4009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20">
    <w:nsid w:val="65774CB1"/>
    <w:multiLevelType w:val="hybridMultilevel"/>
    <w:tmpl w:val="DF52FEA8"/>
    <w:lvl w:ilvl="0" w:tplc="4009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21">
    <w:nsid w:val="67A91279"/>
    <w:multiLevelType w:val="hybridMultilevel"/>
    <w:tmpl w:val="DA2421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2FB52CA"/>
    <w:multiLevelType w:val="hybridMultilevel"/>
    <w:tmpl w:val="8B863DC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>
    <w:nsid w:val="7F955C89"/>
    <w:multiLevelType w:val="multilevel"/>
    <w:tmpl w:val="3E7A5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7"/>
  </w:num>
  <w:num w:numId="2">
    <w:abstractNumId w:val="18"/>
  </w:num>
  <w:num w:numId="3">
    <w:abstractNumId w:val="0"/>
  </w:num>
  <w:num w:numId="4">
    <w:abstractNumId w:val="20"/>
  </w:num>
  <w:num w:numId="5">
    <w:abstractNumId w:val="21"/>
  </w:num>
  <w:num w:numId="6">
    <w:abstractNumId w:val="2"/>
  </w:num>
  <w:num w:numId="7">
    <w:abstractNumId w:val="4"/>
  </w:num>
  <w:num w:numId="8">
    <w:abstractNumId w:val="12"/>
  </w:num>
  <w:num w:numId="9">
    <w:abstractNumId w:val="13"/>
  </w:num>
  <w:num w:numId="10">
    <w:abstractNumId w:val="3"/>
  </w:num>
  <w:num w:numId="11">
    <w:abstractNumId w:val="22"/>
  </w:num>
  <w:num w:numId="12">
    <w:abstractNumId w:val="19"/>
  </w:num>
  <w:num w:numId="13">
    <w:abstractNumId w:val="1"/>
  </w:num>
  <w:num w:numId="14">
    <w:abstractNumId w:val="8"/>
  </w:num>
  <w:num w:numId="15">
    <w:abstractNumId w:val="14"/>
  </w:num>
  <w:num w:numId="16">
    <w:abstractNumId w:val="10"/>
  </w:num>
  <w:num w:numId="17">
    <w:abstractNumId w:val="23"/>
  </w:num>
  <w:num w:numId="18">
    <w:abstractNumId w:val="7"/>
  </w:num>
  <w:num w:numId="19">
    <w:abstractNumId w:val="5"/>
  </w:num>
  <w:num w:numId="20">
    <w:abstractNumId w:val="6"/>
  </w:num>
  <w:num w:numId="21">
    <w:abstractNumId w:val="16"/>
  </w:num>
  <w:num w:numId="22">
    <w:abstractNumId w:val="15"/>
  </w:num>
  <w:num w:numId="23">
    <w:abstractNumId w:val="11"/>
  </w:num>
  <w:num w:numId="2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4"/>
  <w:removePersonalInformation/>
  <w:removeDateAndTime/>
  <w:displayBackgroundShap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0512"/>
    <w:rsid w:val="000104B7"/>
    <w:rsid w:val="00020FC9"/>
    <w:rsid w:val="000411DF"/>
    <w:rsid w:val="0008174B"/>
    <w:rsid w:val="000B5E2F"/>
    <w:rsid w:val="000C6CAD"/>
    <w:rsid w:val="0013350E"/>
    <w:rsid w:val="00136DDD"/>
    <w:rsid w:val="00165112"/>
    <w:rsid w:val="001809DB"/>
    <w:rsid w:val="00184A71"/>
    <w:rsid w:val="001A0417"/>
    <w:rsid w:val="001A70F2"/>
    <w:rsid w:val="001C7A84"/>
    <w:rsid w:val="001F0B01"/>
    <w:rsid w:val="001F395F"/>
    <w:rsid w:val="0022046C"/>
    <w:rsid w:val="002437EF"/>
    <w:rsid w:val="002974C8"/>
    <w:rsid w:val="002A1E01"/>
    <w:rsid w:val="002B1726"/>
    <w:rsid w:val="002B5D98"/>
    <w:rsid w:val="002C5772"/>
    <w:rsid w:val="002D5A2E"/>
    <w:rsid w:val="002E417D"/>
    <w:rsid w:val="003161E7"/>
    <w:rsid w:val="00411A2E"/>
    <w:rsid w:val="00416074"/>
    <w:rsid w:val="00433716"/>
    <w:rsid w:val="00444828"/>
    <w:rsid w:val="00497899"/>
    <w:rsid w:val="004B2CA1"/>
    <w:rsid w:val="004F2731"/>
    <w:rsid w:val="004F392D"/>
    <w:rsid w:val="00542F7A"/>
    <w:rsid w:val="00573160"/>
    <w:rsid w:val="00576B76"/>
    <w:rsid w:val="00586D8C"/>
    <w:rsid w:val="005B6668"/>
    <w:rsid w:val="006512AE"/>
    <w:rsid w:val="006778E3"/>
    <w:rsid w:val="006801CC"/>
    <w:rsid w:val="006B6867"/>
    <w:rsid w:val="006C623D"/>
    <w:rsid w:val="006D3FD3"/>
    <w:rsid w:val="00706D60"/>
    <w:rsid w:val="00710767"/>
    <w:rsid w:val="0073372F"/>
    <w:rsid w:val="00782A51"/>
    <w:rsid w:val="00782A5B"/>
    <w:rsid w:val="007E363C"/>
    <w:rsid w:val="008327CF"/>
    <w:rsid w:val="00873804"/>
    <w:rsid w:val="00875493"/>
    <w:rsid w:val="008B678D"/>
    <w:rsid w:val="008E4CD9"/>
    <w:rsid w:val="008E68A6"/>
    <w:rsid w:val="009213C5"/>
    <w:rsid w:val="0096777A"/>
    <w:rsid w:val="0097024E"/>
    <w:rsid w:val="00974552"/>
    <w:rsid w:val="00990512"/>
    <w:rsid w:val="009A7C75"/>
    <w:rsid w:val="009B24E6"/>
    <w:rsid w:val="009B658F"/>
    <w:rsid w:val="009C36C5"/>
    <w:rsid w:val="009D4D11"/>
    <w:rsid w:val="00A42F0E"/>
    <w:rsid w:val="00A43380"/>
    <w:rsid w:val="00A518CA"/>
    <w:rsid w:val="00B0140E"/>
    <w:rsid w:val="00B73C61"/>
    <w:rsid w:val="00B9702E"/>
    <w:rsid w:val="00BA4112"/>
    <w:rsid w:val="00C00BDD"/>
    <w:rsid w:val="00C47447"/>
    <w:rsid w:val="00C6701C"/>
    <w:rsid w:val="00C7287A"/>
    <w:rsid w:val="00C75348"/>
    <w:rsid w:val="00C85251"/>
    <w:rsid w:val="00CA722F"/>
    <w:rsid w:val="00CC691B"/>
    <w:rsid w:val="00D25B00"/>
    <w:rsid w:val="00D26120"/>
    <w:rsid w:val="00D36356"/>
    <w:rsid w:val="00D92464"/>
    <w:rsid w:val="00DA25BD"/>
    <w:rsid w:val="00DA6894"/>
    <w:rsid w:val="00DC487D"/>
    <w:rsid w:val="00DE2955"/>
    <w:rsid w:val="00E235E0"/>
    <w:rsid w:val="00E4321D"/>
    <w:rsid w:val="00E541C4"/>
    <w:rsid w:val="00E55C29"/>
    <w:rsid w:val="00E653C0"/>
    <w:rsid w:val="00E930ED"/>
    <w:rsid w:val="00E947F9"/>
    <w:rsid w:val="00E96235"/>
    <w:rsid w:val="00EB318B"/>
    <w:rsid w:val="00EC4394"/>
    <w:rsid w:val="00F01492"/>
    <w:rsid w:val="00F042A2"/>
    <w:rsid w:val="00F421C1"/>
    <w:rsid w:val="00F43844"/>
    <w:rsid w:val="00F5245D"/>
    <w:rsid w:val="00F8576E"/>
    <w:rsid w:val="00F96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350E"/>
  </w:style>
  <w:style w:type="paragraph" w:styleId="Heading1">
    <w:name w:val="heading 1"/>
    <w:basedOn w:val="Normal"/>
    <w:next w:val="Normal"/>
    <w:link w:val="Heading1Char"/>
    <w:uiPriority w:val="9"/>
    <w:qFormat/>
    <w:rsid w:val="0013350E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350E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350E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350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350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350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350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350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350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42F7A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13350E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13350E"/>
    <w:pPr>
      <w:outlineLvl w:val="9"/>
    </w:pPr>
  </w:style>
  <w:style w:type="paragraph" w:styleId="TOC1">
    <w:name w:val="toc 1"/>
    <w:basedOn w:val="Normal"/>
    <w:next w:val="Normal"/>
    <w:autoRedefine/>
    <w:uiPriority w:val="39"/>
    <w:rsid w:val="00E9623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96235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8525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5251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D924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335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rsid w:val="006512AE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9B658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rsid w:val="00E653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701C"/>
  </w:style>
  <w:style w:type="paragraph" w:styleId="Footer">
    <w:name w:val="footer"/>
    <w:basedOn w:val="Normal"/>
    <w:link w:val="FooterChar"/>
    <w:uiPriority w:val="99"/>
    <w:unhideWhenUsed/>
    <w:rsid w:val="0022046C"/>
    <w:pPr>
      <w:tabs>
        <w:tab w:val="center" w:pos="4680"/>
        <w:tab w:val="right" w:pos="9360"/>
      </w:tabs>
      <w:spacing w:after="0" w:line="240" w:lineRule="auto"/>
      <w:jc w:val="right"/>
    </w:pPr>
  </w:style>
  <w:style w:type="character" w:customStyle="1" w:styleId="FooterChar">
    <w:name w:val="Footer Char"/>
    <w:basedOn w:val="DefaultParagraphFont"/>
    <w:link w:val="Footer"/>
    <w:uiPriority w:val="99"/>
    <w:rsid w:val="0022046C"/>
  </w:style>
  <w:style w:type="paragraph" w:styleId="ListBullet">
    <w:name w:val="List Bullet"/>
    <w:basedOn w:val="Normal"/>
    <w:uiPriority w:val="99"/>
    <w:rsid w:val="00D26120"/>
    <w:pPr>
      <w:numPr>
        <w:numId w:val="3"/>
      </w:numPr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13350E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350E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13350E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13350E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styleId="FollowedHyperlink">
    <w:name w:val="FollowedHyperlink"/>
    <w:basedOn w:val="DefaultParagraphFont"/>
    <w:uiPriority w:val="99"/>
    <w:semiHidden/>
    <w:unhideWhenUsed/>
    <w:rsid w:val="000C6CAD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350E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350E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350E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350E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350E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350E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350E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3350E"/>
    <w:pPr>
      <w:spacing w:line="240" w:lineRule="auto"/>
    </w:pPr>
    <w:rPr>
      <w:b/>
      <w:bCs/>
      <w:smallCaps/>
      <w:color w:val="44546A" w:themeColor="text2"/>
    </w:rPr>
  </w:style>
  <w:style w:type="character" w:styleId="Strong">
    <w:name w:val="Strong"/>
    <w:basedOn w:val="DefaultParagraphFont"/>
    <w:uiPriority w:val="22"/>
    <w:qFormat/>
    <w:rsid w:val="0013350E"/>
    <w:rPr>
      <w:b/>
      <w:bCs/>
    </w:rPr>
  </w:style>
  <w:style w:type="character" w:styleId="Emphasis">
    <w:name w:val="Emphasis"/>
    <w:basedOn w:val="DefaultParagraphFont"/>
    <w:uiPriority w:val="20"/>
    <w:qFormat/>
    <w:rsid w:val="0013350E"/>
    <w:rPr>
      <w:i/>
      <w:iCs/>
    </w:rPr>
  </w:style>
  <w:style w:type="paragraph" w:styleId="NoSpacing">
    <w:name w:val="No Spacing"/>
    <w:uiPriority w:val="1"/>
    <w:qFormat/>
    <w:rsid w:val="0013350E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13350E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3350E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350E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350E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13350E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13350E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13350E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13350E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13350E"/>
    <w:rPr>
      <w:b/>
      <w:bCs/>
      <w:smallCaps/>
      <w:spacing w:val="1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363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6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harpFlux\AppData\Roaming\Microsoft\Templates\Whitepaper%20with%20cover%20imag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9677210f24a1be23c92c90fd886aa0a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60e05723c5c1908df1a1a4ebf11d344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9E5FA3-0485-4447-8B22-BC49E58AEB7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FEE5BC8-9F95-448B-B53D-00E4BCFA41A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6F1C28F-E4A2-4106-AF8B-6C4ABA9ECC55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208295D9-1638-4C66-B8F8-7694727245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Whitepaper with cover image</Template>
  <TotalTime>0</TotalTime>
  <Pages>26</Pages>
  <Words>848</Words>
  <Characters>4835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2019-11-13T06:21:00Z</dcterms:created>
  <dcterms:modified xsi:type="dcterms:W3CDTF">2019-12-13T09:36:00Z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